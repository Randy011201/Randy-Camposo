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 xml:space="preserve">This is Short Title of the paper, used in page </w:t>
      </w:r>
      <w:proofErr w:type="gramStart"/>
      <w:r w:rsidRPr="00F46728">
        <w:rPr>
          <w:rFonts w:cs="Linux Libertine"/>
        </w:rPr>
        <w:t>headers</w:t>
      </w:r>
      <w:proofErr w:type="gramEnd"/>
    </w:p>
    <w:p w14:paraId="6D41802B" w14:textId="77777777" w:rsidR="005B434B" w:rsidRDefault="005B434B" w:rsidP="005B434B">
      <w:pPr>
        <w:pStyle w:val="Subtitle"/>
      </w:pPr>
      <w:r>
        <w:t xml:space="preserve">This is the subtitle of the paper, this document both explains and embodies the submission format for authors using </w:t>
      </w:r>
      <w:proofErr w:type="gramStart"/>
      <w:r>
        <w:t>Word</w:t>
      </w:r>
      <w:proofErr w:type="gramEnd"/>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63975056"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rPr>
          <w:b w:val="0"/>
        </w:rPr>
        <w:t>Software and its Engineering</w:t>
      </w:r>
      <w:r w:rsidR="000D7DFF">
        <w:rPr>
          <w:b w:val="0"/>
        </w:rPr>
        <w:t xml:space="preserve"> </w:t>
      </w:r>
      <w:r w:rsidRPr="00B25EC5">
        <w:rPr>
          <w:b w:val="0"/>
        </w:rPr>
        <w:t xml:space="preserve">• </w:t>
      </w:r>
      <w:r w:rsidR="003212BD" w:rsidRPr="003212BD">
        <w:rPr>
          <w:b w:val="0"/>
        </w:rPr>
        <w:t>Software creation and management</w:t>
      </w:r>
      <w:r w:rsidR="003212BD">
        <w:rPr>
          <w:b w:val="0"/>
        </w:rPr>
        <w:t xml:space="preserve"> </w:t>
      </w:r>
      <w:r w:rsidRPr="00B25EC5">
        <w:rPr>
          <w:b w:val="0"/>
        </w:rPr>
        <w:t xml:space="preserve">• </w:t>
      </w:r>
      <w:r w:rsidR="003212BD" w:rsidRPr="003212BD">
        <w:rPr>
          <w:b w:val="0"/>
        </w:rPr>
        <w:t xml:space="preserve">Designing </w:t>
      </w:r>
      <w:proofErr w:type="gramStart"/>
      <w:r w:rsidR="003212BD" w:rsidRPr="003212BD">
        <w:rPr>
          <w:b w:val="0"/>
        </w:rPr>
        <w:t>software</w:t>
      </w:r>
      <w:proofErr w:type="gramEnd"/>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 xml:space="preserve">Insert comma delimited author-supplied keyword list, Keyword number 2, Keyword number 3, Keyword number </w:t>
      </w:r>
      <w:proofErr w:type="gramStart"/>
      <w:r>
        <w:t>4</w:t>
      </w:r>
      <w:proofErr w:type="gramEnd"/>
    </w:p>
    <w:p w14:paraId="336EA0EC" w14:textId="77777777" w:rsidR="005B434B" w:rsidRPr="000723E6" w:rsidRDefault="005B434B" w:rsidP="005B434B">
      <w:pPr>
        <w:pStyle w:val="ACMRefHead"/>
      </w:pPr>
      <w:r w:rsidRPr="000723E6">
        <w:t>ACM Reference Format:</w:t>
      </w:r>
    </w:p>
    <w:p w14:paraId="36203CFA" w14:textId="6E3730EE" w:rsidR="005B434B" w:rsidRPr="000723E6" w:rsidRDefault="00F830EA" w:rsidP="005B434B">
      <w:pPr>
        <w:pStyle w:val="ACMRef"/>
      </w:pPr>
      <w:r w:rsidRPr="00F830EA">
        <w:rPr>
          <w:b/>
          <w:bCs w:val="0"/>
        </w:rPr>
        <w:t>Student 1</w:t>
      </w:r>
      <w:r>
        <w:t xml:space="preserve">, </w:t>
      </w:r>
      <w:r w:rsidR="003212BD">
        <w:t>MAX ANGELO DAPITILLA PERIN</w:t>
      </w:r>
      <w:r w:rsidRPr="00F830EA">
        <w:t>. 202</w:t>
      </w:r>
      <w:r w:rsidR="00D73E9A">
        <w:t>3</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3212BD">
        <w:t xml:space="preserve">3 </w:t>
      </w:r>
      <w:r w:rsidR="004C5A40">
        <w:t xml:space="preserve">in </w:t>
      </w:r>
      <w:r w:rsidRPr="00F830EA">
        <w:t>C</w:t>
      </w:r>
      <w:r w:rsidR="00D73E9A">
        <w:t>S</w:t>
      </w:r>
      <w:r w:rsidRPr="00F830EA">
        <w:t xml:space="preserve"> </w:t>
      </w:r>
      <w:r w:rsidR="003212BD">
        <w:t>324</w:t>
      </w:r>
      <w:r w:rsidRPr="00F830EA">
        <w:t xml:space="preserve"> </w:t>
      </w:r>
      <w:r w:rsidR="005404A8">
        <w:t>–</w:t>
      </w:r>
      <w:r w:rsidRPr="00F830EA">
        <w:t xml:space="preserve"> </w:t>
      </w:r>
      <w:r w:rsidR="003212BD">
        <w:t>Web Development and Enterprises</w:t>
      </w:r>
      <w:r>
        <w:t xml:space="preserve"> S.Y. 202</w:t>
      </w:r>
      <w:r w:rsidR="00D73E9A">
        <w:t>2</w:t>
      </w:r>
      <w:r>
        <w:t>-202</w:t>
      </w:r>
      <w:r w:rsidR="00D73E9A">
        <w:t>3</w:t>
      </w:r>
      <w:r>
        <w:t xml:space="preserve">, </w:t>
      </w:r>
      <w:r w:rsidR="00AF4519">
        <w:t>2</w:t>
      </w:r>
      <w:r w:rsidR="00AF4519">
        <w:rPr>
          <w:vertAlign w:val="superscript"/>
        </w:rPr>
        <w:t>nd</w:t>
      </w:r>
      <w:r>
        <w:t xml:space="preserve"> Semester</w:t>
      </w:r>
      <w:r w:rsidRPr="00F830EA">
        <w:t xml:space="preserve">, </w:t>
      </w:r>
      <w:r>
        <w:t>Bohol Island State University-</w:t>
      </w:r>
      <w:r w:rsidR="00D73E9A">
        <w:t>Bilar</w:t>
      </w:r>
      <w:r>
        <w:t xml:space="preserve"> Campus</w:t>
      </w:r>
      <w:r w:rsidRPr="00F830EA">
        <w:t>,</w:t>
      </w:r>
      <w:r>
        <w:t xml:space="preserve"> </w:t>
      </w:r>
      <w:r w:rsidR="00D73E9A">
        <w:t>Zamora, Bilar</w:t>
      </w:r>
      <w:r>
        <w:t>,</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w:t>
      </w:r>
      <w:r>
        <w:lastRenderedPageBreak/>
        <w:t xml:space="preserve">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xml:space="preserve">”, then click on the </w:t>
      </w:r>
      <w:r>
        <w:lastRenderedPageBreak/>
        <w:t>“</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w:t>
      </w:r>
      <w:r w:rsidRPr="00E57219">
        <w:rPr>
          <w:i/>
        </w:rPr>
        <w:lastRenderedPageBreak/>
        <w:t>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jc w:val="center"/>
        <w:tblLook w:val="04A0" w:firstRow="1" w:lastRow="0" w:firstColumn="1" w:lastColumn="0" w:noHBand="0" w:noVBand="1"/>
      </w:tblPr>
      <w:tblGrid>
        <w:gridCol w:w="2916"/>
        <w:gridCol w:w="2516"/>
      </w:tblGrid>
      <w:tr w:rsidR="00E55E8D" w14:paraId="4088799B" w14:textId="77777777" w:rsidTr="00C71BC5">
        <w:trPr>
          <w:cantSplit/>
          <w:trHeight w:val="1740"/>
          <w:tblHeader/>
          <w:jc w:val="cent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C71BC5">
        <w:trPr>
          <w:cantSplit/>
          <w:trHeight w:val="691"/>
          <w:tblHeader/>
          <w:jc w:val="cent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lastRenderedPageBreak/>
        <w:t>ALGORITHM 1: Iterative Algorithm</w:t>
      </w:r>
    </w:p>
    <w:p w14:paraId="502829A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lastRenderedPageBreak/>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2B29644D" w14:textId="77777777" w:rsidR="00E71859" w:rsidRPr="00897C9E" w:rsidRDefault="00E71859" w:rsidP="00E71859">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6DF9A394" w14:textId="77777777" w:rsidR="00E71859" w:rsidRPr="00897C9E" w:rsidRDefault="00E71859" w:rsidP="00E71859">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1D055B28" w14:textId="77777777" w:rsidR="00E71859" w:rsidRPr="00897C9E" w:rsidRDefault="00E71859" w:rsidP="00E71859">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186C0B4" w14:textId="77777777" w:rsidR="00E71859" w:rsidRPr="00897C9E" w:rsidRDefault="00E71859" w:rsidP="00E71859">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99BBBEA" w14:textId="77777777" w:rsidR="00E71859" w:rsidRPr="00897C9E" w:rsidRDefault="00E71859" w:rsidP="00E71859">
      <w:pPr>
        <w:pStyle w:val="Bibentry"/>
        <w:numPr>
          <w:ilvl w:val="0"/>
          <w:numId w:val="0"/>
        </w:numPr>
        <w:ind w:left="360" w:hanging="360"/>
      </w:pPr>
      <w:r w:rsidRPr="00897C9E">
        <w:t>Donald E. Knuth. 1997. The Art of Computer Programming, Vol. 1: Fundamental Algorithms (3rd. ed.). Addison Wesley Longman Publishing Co., Inc.</w:t>
      </w:r>
    </w:p>
    <w:p w14:paraId="4684EA08" w14:textId="77777777" w:rsidR="00E71859" w:rsidRPr="00897C9E" w:rsidRDefault="00E71859" w:rsidP="00E71859">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74130F91" w14:textId="77777777" w:rsidR="00E71859" w:rsidRPr="00897C9E" w:rsidRDefault="00E71859" w:rsidP="00E71859">
      <w:pPr>
        <w:pStyle w:val="Bibentry"/>
        <w:numPr>
          <w:ilvl w:val="0"/>
          <w:numId w:val="0"/>
        </w:numPr>
        <w:ind w:left="360" w:hanging="360"/>
      </w:pPr>
      <w:r w:rsidRPr="00897C9E">
        <w:t>Joseph Scientist. 2009. The fountain of youth. (Aug. 2009). Patent No. 12345, Filed July 1st., 2008, Issued Aug. 9th., 2009.</w:t>
      </w:r>
    </w:p>
    <w:p w14:paraId="1A4925A3" w14:textId="77777777" w:rsidR="00E71859" w:rsidRPr="00897C9E" w:rsidRDefault="00E71859" w:rsidP="00E71859">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0335B0B7" w14:textId="77777777" w:rsidR="00E71859" w:rsidRPr="00897C9E" w:rsidRDefault="00E71859" w:rsidP="00E71859">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C90F6F" w14:textId="77777777" w:rsidR="00E71859" w:rsidRPr="00897C9E" w:rsidRDefault="00E71859" w:rsidP="00E71859">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6561DC95" w14:textId="77777777" w:rsidR="00E71859" w:rsidRPr="00897C9E" w:rsidRDefault="00E71859" w:rsidP="00E71859">
      <w:pPr>
        <w:pStyle w:val="Bibentry"/>
        <w:numPr>
          <w:ilvl w:val="0"/>
          <w:numId w:val="0"/>
        </w:numPr>
        <w:ind w:left="360" w:hanging="360"/>
      </w:pPr>
      <w:r w:rsidRPr="00897C9E">
        <w:lastRenderedPageBreak/>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6582701" w14:textId="77777777" w:rsidR="00E71859" w:rsidRPr="00897C9E" w:rsidRDefault="00E71859" w:rsidP="00E71859">
      <w:pPr>
        <w:pStyle w:val="Bibentry"/>
        <w:numPr>
          <w:ilvl w:val="0"/>
          <w:numId w:val="0"/>
        </w:numPr>
        <w:ind w:left="360" w:hanging="360"/>
      </w:pPr>
      <w:r w:rsidRPr="00897C9E">
        <w:t>ACM. Association for Computing Machinery: Advancing Computing as a Science &amp; Profession. Retrieved from http://www.acm.org/.</w:t>
      </w:r>
    </w:p>
    <w:p w14:paraId="2EDD3A44" w14:textId="77777777" w:rsidR="00E71859" w:rsidRPr="00897C9E" w:rsidRDefault="00E71859" w:rsidP="00E71859">
      <w:pPr>
        <w:pStyle w:val="Bibentry"/>
        <w:numPr>
          <w:ilvl w:val="0"/>
          <w:numId w:val="0"/>
        </w:numPr>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78110191" w14:textId="77777777" w:rsidR="00E71859" w:rsidRPr="00897C9E" w:rsidRDefault="00E71859" w:rsidP="00E71859">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F7600BA" w14:textId="77777777" w:rsidR="00E71859" w:rsidRPr="00897C9E" w:rsidRDefault="00E71859" w:rsidP="00E71859">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2D06AC86" w14:textId="77777777" w:rsidR="00E71859" w:rsidRDefault="00E71859" w:rsidP="00E71859">
      <w:pPr>
        <w:pStyle w:val="Bibentry"/>
        <w:numPr>
          <w:ilvl w:val="0"/>
          <w:numId w:val="0"/>
        </w:numPr>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7415590F" w14:textId="77777777" w:rsidR="00E71859" w:rsidRDefault="00E71859" w:rsidP="00E71859">
      <w:pPr>
        <w:pStyle w:val="AppendixH1"/>
      </w:pPr>
      <w:r>
        <w:t>A</w:t>
      </w:r>
      <w:r>
        <w:t> </w:t>
      </w:r>
      <w:r>
        <w:t xml:space="preserve"> APPENDICES</w:t>
      </w:r>
    </w:p>
    <w:p w14:paraId="7206801E" w14:textId="77777777" w:rsidR="00E71859" w:rsidRDefault="00E71859" w:rsidP="00E71859">
      <w:pPr>
        <w:pStyle w:val="PostHeadPara"/>
      </w:pPr>
      <w:r>
        <w:t>In the appendix section, three levels of Appendix headings are available.</w:t>
      </w:r>
    </w:p>
    <w:p w14:paraId="7E6DFFD9" w14:textId="77777777" w:rsidR="00E71859" w:rsidRDefault="00E71859" w:rsidP="00E71859">
      <w:pPr>
        <w:pStyle w:val="AppendixH2"/>
      </w:pPr>
      <w:r>
        <w:t>A.1</w:t>
      </w:r>
      <w:r>
        <w:t> </w:t>
      </w:r>
      <w:r>
        <w:t>General Guidelines (AppendixH2)</w:t>
      </w:r>
    </w:p>
    <w:p w14:paraId="5CFD18E6" w14:textId="77777777" w:rsidR="00E71859" w:rsidRDefault="00E71859" w:rsidP="00E71859">
      <w:pPr>
        <w:pStyle w:val="ListParagraph"/>
        <w:numPr>
          <w:ilvl w:val="0"/>
          <w:numId w:val="4"/>
        </w:numPr>
        <w:ind w:left="480" w:hanging="240"/>
      </w:pPr>
      <w:r w:rsidRPr="00241FC3">
        <w:t>Save</w:t>
      </w:r>
      <w:r>
        <w:t xml:space="preserve"> as you go and backup your file regularly.</w:t>
      </w:r>
    </w:p>
    <w:p w14:paraId="74B10D23" w14:textId="77777777" w:rsidR="00E71859" w:rsidRDefault="00E71859" w:rsidP="00E71859">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751F2E6" w14:textId="77777777" w:rsidR="00E71859" w:rsidRDefault="00E71859" w:rsidP="00E71859">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2DE02CB6" w14:textId="77777777" w:rsidR="00E71859" w:rsidRDefault="00E71859" w:rsidP="00E71859">
      <w:pPr>
        <w:pStyle w:val="ListParagraph"/>
        <w:numPr>
          <w:ilvl w:val="0"/>
          <w:numId w:val="4"/>
        </w:numPr>
        <w:ind w:left="480" w:hanging="240"/>
      </w:pPr>
      <w:r>
        <w:t xml:space="preserve">Please save all files in DOCX format, as the DOC format is only supported for the Mac 2011 version. </w:t>
      </w:r>
    </w:p>
    <w:p w14:paraId="0C1FFCB7" w14:textId="77777777" w:rsidR="00E71859" w:rsidRDefault="00E71859" w:rsidP="00E71859">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22EAD9B" w14:textId="77777777" w:rsidR="00E71859" w:rsidRPr="0023173D" w:rsidRDefault="00E71859" w:rsidP="00E71859">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3C6E4D5" w14:textId="77777777" w:rsidR="00E71859" w:rsidRDefault="00E71859" w:rsidP="00E71859">
      <w:pPr>
        <w:pStyle w:val="ListParagraph"/>
        <w:numPr>
          <w:ilvl w:val="0"/>
          <w:numId w:val="4"/>
        </w:numPr>
        <w:ind w:left="480" w:hanging="240"/>
      </w:pPr>
      <w:r>
        <w:t>Footnotes should be inserted using Word’s “Insert Footnote” feature.</w:t>
      </w:r>
    </w:p>
    <w:p w14:paraId="50458AD5" w14:textId="77777777" w:rsidR="00E71859" w:rsidRDefault="00E71859" w:rsidP="00E71859">
      <w:pPr>
        <w:pStyle w:val="ListParagraph"/>
        <w:numPr>
          <w:ilvl w:val="0"/>
          <w:numId w:val="4"/>
        </w:numPr>
        <w:ind w:left="480" w:hanging="240"/>
      </w:pPr>
      <w:r>
        <w:t>Do not use Word’s “Insert Shape” function to create diagrams, etc.</w:t>
      </w:r>
    </w:p>
    <w:p w14:paraId="16EBE3D9" w14:textId="77777777" w:rsidR="00E71859" w:rsidRPr="00226946" w:rsidRDefault="00E71859" w:rsidP="00E71859">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290C6D5" w14:textId="77777777" w:rsidR="00E71859" w:rsidRPr="00FC3AB0" w:rsidRDefault="00E71859" w:rsidP="00E71859">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728D2C3" w14:textId="77777777" w:rsidR="00E71859" w:rsidRPr="007A23DA" w:rsidRDefault="00E71859" w:rsidP="00E71859">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2A6692" w14:textId="77777777" w:rsidR="00E71859" w:rsidRPr="00241FC3" w:rsidRDefault="00E71859" w:rsidP="00E71859">
      <w:pPr>
        <w:pStyle w:val="AppendixH3"/>
      </w:pPr>
      <w:r w:rsidRPr="00241FC3">
        <w:t>A.1.1</w:t>
      </w:r>
      <w:r w:rsidRPr="00241FC3">
        <w:t> </w:t>
      </w:r>
      <w:r w:rsidRPr="00241FC3">
        <w:t>Preparing Graphics (AppendixH3)</w:t>
      </w:r>
    </w:p>
    <w:p w14:paraId="59ADBFCF" w14:textId="77777777" w:rsidR="00E71859" w:rsidRDefault="00E71859" w:rsidP="00E71859">
      <w:pPr>
        <w:pStyle w:val="ListParagraph"/>
        <w:numPr>
          <w:ilvl w:val="0"/>
          <w:numId w:val="8"/>
        </w:numPr>
      </w:pPr>
      <w:r>
        <w:t>Accepted image file formats: TIFF (.</w:t>
      </w:r>
      <w:proofErr w:type="spellStart"/>
      <w:r>
        <w:t>tif</w:t>
      </w:r>
      <w:proofErr w:type="spellEnd"/>
      <w:r>
        <w:t>), JPEG (.jpg).</w:t>
      </w:r>
    </w:p>
    <w:p w14:paraId="79A4610E" w14:textId="77777777" w:rsidR="00E71859" w:rsidRDefault="00E71859" w:rsidP="00E71859">
      <w:pPr>
        <w:pStyle w:val="ListParagraph"/>
        <w:numPr>
          <w:ilvl w:val="0"/>
          <w:numId w:val="8"/>
        </w:numPr>
      </w:pPr>
      <w:r>
        <w:t xml:space="preserve">Scalable vector formats (i.e., SVG, EPS and PS) are greatly preferred. </w:t>
      </w:r>
    </w:p>
    <w:p w14:paraId="322C55C4" w14:textId="77777777" w:rsidR="00E71859" w:rsidRDefault="00E71859" w:rsidP="00E71859">
      <w:pPr>
        <w:pStyle w:val="ListParagraph"/>
        <w:numPr>
          <w:ilvl w:val="0"/>
          <w:numId w:val="8"/>
        </w:numPr>
      </w:pPr>
      <w:r>
        <w:t>Application files (e.g., Corel Draw, MS Word, MS Excel, PPT, etc.) are NOT recommended.</w:t>
      </w:r>
    </w:p>
    <w:p w14:paraId="69E30775" w14:textId="77777777" w:rsidR="00E71859" w:rsidRDefault="00E71859" w:rsidP="00E71859">
      <w:pPr>
        <w:pStyle w:val="ListParagraph"/>
        <w:numPr>
          <w:ilvl w:val="0"/>
          <w:numId w:val="8"/>
        </w:numPr>
      </w:pPr>
      <w:r>
        <w:t xml:space="preserve">Images created in Microsoft Word using </w:t>
      </w:r>
      <w:proofErr w:type="gramStart"/>
      <w:r>
        <w:t>text-box</w:t>
      </w:r>
      <w:proofErr w:type="gramEnd"/>
      <w:r>
        <w:t>, shapes, clip-art are NOT recommended.</w:t>
      </w:r>
    </w:p>
    <w:p w14:paraId="45A209BE" w14:textId="77777777" w:rsidR="00E71859" w:rsidRDefault="00E71859" w:rsidP="00E71859">
      <w:pPr>
        <w:pStyle w:val="ListParagraph"/>
        <w:numPr>
          <w:ilvl w:val="0"/>
          <w:numId w:val="8"/>
        </w:numPr>
      </w:pPr>
      <w:r>
        <w:t>IMPORTANT: All fonts must be embedded in your figure files.</w:t>
      </w:r>
    </w:p>
    <w:p w14:paraId="745C89A0" w14:textId="77777777" w:rsidR="00E71859" w:rsidRDefault="00E71859" w:rsidP="00E71859">
      <w:pPr>
        <w:pStyle w:val="ListParagraph"/>
        <w:numPr>
          <w:ilvl w:val="0"/>
          <w:numId w:val="8"/>
        </w:numPr>
      </w:pPr>
      <w:r>
        <w:t>Set the correct orientation for each graphics file.</w:t>
      </w:r>
    </w:p>
    <w:p w14:paraId="1D18A388" w14:textId="77777777" w:rsidR="00E71859" w:rsidRPr="00241FC3" w:rsidRDefault="00E71859" w:rsidP="00E71859">
      <w:pPr>
        <w:pStyle w:val="AppendixH2"/>
      </w:pPr>
      <w:r>
        <w:lastRenderedPageBreak/>
        <w:t>A.2</w:t>
      </w:r>
      <w:r>
        <w:t> </w:t>
      </w:r>
      <w:r>
        <w:t>Placeholder Text</w:t>
      </w:r>
    </w:p>
    <w:p w14:paraId="55465B2B" w14:textId="77777777" w:rsidR="00E71859" w:rsidRDefault="00E71859" w:rsidP="00E71859">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07245465" w14:textId="77777777" w:rsidR="00E71859" w:rsidRDefault="00E71859" w:rsidP="00E71859">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17C65D04" w14:textId="77777777" w:rsidR="00E71859" w:rsidRDefault="00E71859" w:rsidP="00E71859">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FEB3061" w14:textId="77777777" w:rsidR="00E71859" w:rsidRDefault="00E71859" w:rsidP="00E71859">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CABCF7A" w14:textId="77777777" w:rsidR="00E71859" w:rsidRDefault="00E71859" w:rsidP="00E71859">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16437E26" w14:textId="77777777" w:rsidR="00E71859" w:rsidRDefault="00E71859" w:rsidP="00E71859">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64B30FA" w14:textId="77777777" w:rsidR="00E71859" w:rsidRDefault="00E71859" w:rsidP="00E71859">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lastRenderedPageBreak/>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DA2B0FF" w14:textId="77777777" w:rsidR="00E71859" w:rsidRDefault="00E71859" w:rsidP="00E71859">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56D2018" w14:textId="77777777" w:rsidR="00E71859" w:rsidRDefault="00E71859" w:rsidP="00E71859">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0F3B2DB1" w14:textId="16D46029" w:rsidR="007E174F" w:rsidRPr="009F5D19" w:rsidRDefault="00E71859" w:rsidP="00E71859">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Risus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proofErr w:type="spellEnd"/>
      <w:proofErr w:type="gramEnd"/>
    </w:p>
    <w:sectPr w:rsidR="007E174F" w:rsidRPr="009F5D19" w:rsidSect="007A7952">
      <w:footerReference w:type="default" r:id="rId28"/>
      <w:footerReference w:type="first" r:id="rId29"/>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3D24A" w14:textId="77777777" w:rsidR="00D25829" w:rsidRDefault="00D25829" w:rsidP="005B434B">
      <w:pPr>
        <w:spacing w:after="0" w:line="240" w:lineRule="auto"/>
      </w:pPr>
      <w:r>
        <w:separator/>
      </w:r>
    </w:p>
  </w:endnote>
  <w:endnote w:type="continuationSeparator" w:id="0">
    <w:p w14:paraId="184C6305" w14:textId="77777777" w:rsidR="00D25829" w:rsidRDefault="00D2582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000000"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00000" w:rsidRDefault="00000000">
    <w:pPr>
      <w:pStyle w:val="Footer"/>
    </w:pPr>
  </w:p>
  <w:p w14:paraId="26529D98" w14:textId="77777777" w:rsidR="00000000" w:rsidRDefault="00000000">
    <w:pPr>
      <w:pStyle w:val="Footer"/>
    </w:pPr>
  </w:p>
  <w:p w14:paraId="4A748651" w14:textId="77777777" w:rsidR="00000000" w:rsidRDefault="00000000">
    <w:pPr>
      <w:pStyle w:val="Footer"/>
    </w:pPr>
  </w:p>
  <w:p w14:paraId="7351B0CF" w14:textId="77777777" w:rsidR="00000000" w:rsidRDefault="00000000">
    <w:pPr>
      <w:pStyle w:val="Footer"/>
    </w:pPr>
  </w:p>
  <w:p w14:paraId="1FF8D7CF" w14:textId="77777777" w:rsidR="00000000" w:rsidRDefault="00000000">
    <w:pPr>
      <w:pStyle w:val="Footer"/>
    </w:pPr>
  </w:p>
  <w:p w14:paraId="287BD52D" w14:textId="77777777" w:rsidR="00000000" w:rsidRDefault="00000000">
    <w:pPr>
      <w:pStyle w:val="Footer"/>
    </w:pPr>
  </w:p>
  <w:p w14:paraId="31ADE2EF" w14:textId="77777777" w:rsidR="00000000" w:rsidRDefault="00000000">
    <w:pPr>
      <w:pStyle w:val="Footer"/>
    </w:pPr>
  </w:p>
  <w:p w14:paraId="76E7BE84" w14:textId="77777777" w:rsidR="00000000" w:rsidRDefault="00000000">
    <w:pPr>
      <w:pStyle w:val="Footer"/>
    </w:pPr>
  </w:p>
  <w:p w14:paraId="3384CA09" w14:textId="77777777" w:rsidR="00000000" w:rsidRDefault="00000000">
    <w:pPr>
      <w:pStyle w:val="Footer"/>
    </w:pPr>
  </w:p>
  <w:p w14:paraId="08478D5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EE3C" w14:textId="77777777" w:rsidR="00D25829" w:rsidRDefault="00D25829" w:rsidP="005B434B">
      <w:pPr>
        <w:spacing w:after="0" w:line="240" w:lineRule="auto"/>
      </w:pPr>
      <w:r>
        <w:separator/>
      </w:r>
    </w:p>
  </w:footnote>
  <w:footnote w:type="continuationSeparator" w:id="0">
    <w:p w14:paraId="71CA3E34" w14:textId="77777777" w:rsidR="00D25829" w:rsidRDefault="00D25829"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kFANUFIcgtAAAA"/>
  </w:docVars>
  <w:rsids>
    <w:rsidRoot w:val="005B434B"/>
    <w:rsid w:val="000306E7"/>
    <w:rsid w:val="00054E0A"/>
    <w:rsid w:val="00080C59"/>
    <w:rsid w:val="0008391F"/>
    <w:rsid w:val="0009314B"/>
    <w:rsid w:val="000D6541"/>
    <w:rsid w:val="000D7DFF"/>
    <w:rsid w:val="000E40A5"/>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212BD"/>
    <w:rsid w:val="00340671"/>
    <w:rsid w:val="003630EC"/>
    <w:rsid w:val="003756D0"/>
    <w:rsid w:val="003A253B"/>
    <w:rsid w:val="003F5664"/>
    <w:rsid w:val="00457C1D"/>
    <w:rsid w:val="004C5A40"/>
    <w:rsid w:val="005404A8"/>
    <w:rsid w:val="00547F6A"/>
    <w:rsid w:val="0056727C"/>
    <w:rsid w:val="005B434B"/>
    <w:rsid w:val="005C3913"/>
    <w:rsid w:val="005C5821"/>
    <w:rsid w:val="00610855"/>
    <w:rsid w:val="006E1D11"/>
    <w:rsid w:val="00720F9D"/>
    <w:rsid w:val="00737F1F"/>
    <w:rsid w:val="007561FC"/>
    <w:rsid w:val="007A7952"/>
    <w:rsid w:val="007B36F5"/>
    <w:rsid w:val="007E174F"/>
    <w:rsid w:val="007E1A44"/>
    <w:rsid w:val="007E20EF"/>
    <w:rsid w:val="007E5E44"/>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AF5E9D"/>
    <w:rsid w:val="00B1275E"/>
    <w:rsid w:val="00B53C89"/>
    <w:rsid w:val="00B929C9"/>
    <w:rsid w:val="00BD04E6"/>
    <w:rsid w:val="00C53BFC"/>
    <w:rsid w:val="00C71BC5"/>
    <w:rsid w:val="00D07298"/>
    <w:rsid w:val="00D13194"/>
    <w:rsid w:val="00D25829"/>
    <w:rsid w:val="00D71122"/>
    <w:rsid w:val="00D73E9A"/>
    <w:rsid w:val="00DA1CE2"/>
    <w:rsid w:val="00E037CD"/>
    <w:rsid w:val="00E102A4"/>
    <w:rsid w:val="00E55E8D"/>
    <w:rsid w:val="00E71859"/>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acm_mat_word_v2.dotm</Template>
  <TotalTime>65</TotalTime>
  <Pages>12</Pages>
  <Words>5160</Words>
  <Characters>28850</Characters>
  <Application>Microsoft Office Word</Application>
  <DocSecurity>0</DocSecurity>
  <Lines>472</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24</cp:revision>
  <dcterms:created xsi:type="dcterms:W3CDTF">2021-11-26T12:43:00Z</dcterms:created>
  <dcterms:modified xsi:type="dcterms:W3CDTF">2023-09-24T12:18:00Z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y fmtid="{D5CDD505-2E9C-101B-9397-08002B2CF9AE}" pid="3" name="GrammarlyDocumentId">
    <vt:lpwstr>cf991a204fb8d1027160105b5312f4804d03290e9fdf59830ce7959c915962e5</vt:lpwstr>
  </property>
</Properties>
</file>