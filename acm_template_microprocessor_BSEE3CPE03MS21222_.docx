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70B0C57C"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6054A1">
        <w:rPr>
          <w:rFonts w:eastAsiaTheme="minorEastAsia"/>
          <w:caps w:val="0"/>
        </w:rPr>
        <w:t>Student</w:t>
      </w:r>
      <w:r w:rsidR="00867122">
        <w:rPr>
          <w:rFonts w:eastAsiaTheme="minorEastAsia"/>
          <w:caps w:val="0"/>
        </w:rPr>
        <w:t>)</w:t>
      </w:r>
    </w:p>
    <w:p w14:paraId="401449F6" w14:textId="125CCAD3" w:rsidR="005B434B" w:rsidRPr="00EE4FEB" w:rsidRDefault="005B434B" w:rsidP="006054A1">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5687B6A4" w:rsidR="005B434B" w:rsidRDefault="00815034" w:rsidP="005B434B">
      <w:pPr>
        <w:pStyle w:val="Authors"/>
        <w:rPr>
          <w:rStyle w:val="AuthorsChar"/>
        </w:rPr>
      </w:pPr>
      <w:r w:rsidRPr="00815034">
        <w:rPr>
          <w:rStyle w:val="AuthorsChar"/>
        </w:rPr>
        <w:t>MAX ANGELO DAPITILLA PERIN (INSTRUCTOR</w:t>
      </w:r>
      <w:r>
        <w:rPr>
          <w:rStyle w:val="AuthorsChar"/>
        </w:rPr>
        <w:t>)</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7F717F96" w14:textId="77777777" w:rsidR="00FD196E" w:rsidRPr="00B25EC5" w:rsidRDefault="00FD196E" w:rsidP="00FD196E">
      <w:pPr>
        <w:pStyle w:val="CCSDescription"/>
        <w:rPr>
          <w:szCs w:val="18"/>
        </w:rPr>
      </w:pPr>
      <w:r w:rsidRPr="008275CB">
        <w:rPr>
          <w:rStyle w:val="CCSHeadchar"/>
          <w:szCs w:val="18"/>
        </w:rPr>
        <w:t xml:space="preserve">CCS CONCEPTS </w:t>
      </w:r>
      <w:r w:rsidRPr="008275CB">
        <w:t xml:space="preserve">• </w:t>
      </w:r>
      <w:r>
        <w:rPr>
          <w:b w:val="0"/>
        </w:rPr>
        <w:t xml:space="preserve">Hardware </w:t>
      </w:r>
      <w:r w:rsidRPr="00B25EC5">
        <w:rPr>
          <w:b w:val="0"/>
        </w:rPr>
        <w:t xml:space="preserve">• </w:t>
      </w:r>
      <w:r w:rsidRPr="00AF4519">
        <w:rPr>
          <w:b w:val="0"/>
        </w:rPr>
        <w:t>Emerging Technologies</w:t>
      </w:r>
      <w:r>
        <w:rPr>
          <w:b w:val="0"/>
        </w:rPr>
        <w:t xml:space="preserve"> </w:t>
      </w:r>
      <w:r w:rsidRPr="00B25EC5">
        <w:rPr>
          <w:b w:val="0"/>
        </w:rPr>
        <w:t xml:space="preserve">• </w:t>
      </w:r>
      <w:r w:rsidRPr="00AF4519">
        <w:rPr>
          <w:b w:val="0"/>
        </w:rPr>
        <w:t>Electromechanical Systems</w:t>
      </w:r>
      <w:r>
        <w:rPr>
          <w:b w:val="0"/>
        </w:rPr>
        <w:t xml:space="preserve"> </w:t>
      </w:r>
      <w:r w:rsidRPr="00B25EC5">
        <w:rPr>
          <w:b w:val="0"/>
        </w:rPr>
        <w:t>•</w:t>
      </w:r>
      <w:r>
        <w:rPr>
          <w:b w:val="0"/>
        </w:rPr>
        <w:t xml:space="preserve"> </w:t>
      </w:r>
      <w:r w:rsidRPr="00AF4519">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2DFC53E1" w:rsidR="005B434B" w:rsidRPr="000723E6" w:rsidRDefault="00F830EA" w:rsidP="005B434B">
      <w:pPr>
        <w:pStyle w:val="ACMRef"/>
      </w:pPr>
      <w:r w:rsidRPr="00F830EA">
        <w:rPr>
          <w:b/>
          <w:bCs w:val="0"/>
        </w:rPr>
        <w:t>Student 1</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FD196E">
        <w:t>Electrical</w:t>
      </w:r>
      <w:r w:rsidR="004C5A40">
        <w:t xml:space="preserve"> Engineering 3 in </w:t>
      </w:r>
      <w:r w:rsidRPr="00F830EA">
        <w:t xml:space="preserve">CPE </w:t>
      </w:r>
      <w:r w:rsidR="00FD196E">
        <w:t>03</w:t>
      </w:r>
      <w:r w:rsidRPr="00F830EA">
        <w:t xml:space="preserve"> </w:t>
      </w:r>
      <w:r w:rsidR="005404A8">
        <w:t>–</w:t>
      </w:r>
      <w:r w:rsidRPr="00F830EA">
        <w:t xml:space="preserve"> </w:t>
      </w:r>
      <w:r w:rsidR="00FD196E">
        <w:t>Microprocessor Systems</w:t>
      </w:r>
      <w:r>
        <w:t xml:space="preserve"> S.Y. 2021-2022, </w:t>
      </w:r>
      <w:r w:rsidR="00FD196E">
        <w:t>2</w:t>
      </w:r>
      <w:r w:rsidR="00FD196E">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w:t>
      </w:r>
      <w:r>
        <w:lastRenderedPageBreak/>
        <w:t xml:space="preserve">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A35A8B"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A35A8B"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7E1B459" w14:textId="77777777" w:rsidR="00981E93" w:rsidRDefault="00981E93" w:rsidP="00981E93">
      <w:pPr>
        <w:pStyle w:val="ReferenceHead"/>
      </w:pPr>
      <w:r>
        <w:t>REFERENCES</w:t>
      </w:r>
    </w:p>
    <w:p w14:paraId="58D0A94D" w14:textId="77777777" w:rsidR="00981E93" w:rsidRDefault="00981E93" w:rsidP="00981E93">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7FBC92F" w14:textId="77777777" w:rsidR="00981E93" w:rsidRPr="00FD48C2" w:rsidRDefault="00981E93" w:rsidP="00981E93">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71620496" w14:textId="77777777" w:rsidR="00981E93" w:rsidRPr="00FD48C2" w:rsidRDefault="00981E93" w:rsidP="00981E93">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5856D9A3" w14:textId="77777777" w:rsidR="00981E93" w:rsidRPr="00FD48C2" w:rsidRDefault="00981E93" w:rsidP="00981E93">
      <w:pPr>
        <w:pStyle w:val="Bibentry"/>
      </w:pPr>
      <w:r w:rsidRPr="00FD48C2">
        <w:t>Chelsea Finn. 2018. Learning to Learn with Gradients. PhD Thesis, EECS Department, University of Berkeley.</w:t>
      </w:r>
    </w:p>
    <w:p w14:paraId="16E838D4" w14:textId="77777777" w:rsidR="00981E93" w:rsidRPr="00FD48C2" w:rsidRDefault="00981E93" w:rsidP="00981E93">
      <w:pPr>
        <w:pStyle w:val="Bibentry"/>
      </w:pPr>
      <w:r w:rsidRPr="00FD48C2">
        <w:t>Jon M. Kleinberg. 1999. Authoritative sources in a hyperlinked environment. J. ACM 46, 5 (September 1999), 604–632. https://doi.org/10.1145/324133.324140</w:t>
      </w:r>
    </w:p>
    <w:p w14:paraId="65D8E518" w14:textId="77777777" w:rsidR="00981E93" w:rsidRDefault="00981E93" w:rsidP="00981E93">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CD9BFE1" w14:textId="77777777" w:rsidR="00981E93" w:rsidRDefault="00981E93" w:rsidP="00981E93">
      <w:pPr>
        <w:pStyle w:val="Bibentry"/>
      </w:pPr>
      <w:r>
        <w:t>James W. Demmel, Yozo Hida, William Kahan,  Xiaoye S. Li, Soni Mukherjee, and Jason Riedy. 2005. Error Bounds from Extra Precise Iterative Refinement. Technical Report No. UCB/CSD-04-1344. University of California, Berkeley.</w:t>
      </w:r>
    </w:p>
    <w:p w14:paraId="58A305BC" w14:textId="77777777" w:rsidR="00981E93" w:rsidRPr="008C40F0" w:rsidRDefault="00981E93" w:rsidP="00981E93">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011FE5D3" w14:textId="77777777" w:rsidR="00981E93" w:rsidRPr="008C40F0" w:rsidRDefault="00981E93" w:rsidP="00981E93">
      <w:pPr>
        <w:pStyle w:val="Bibentry"/>
      </w:pPr>
      <w:r w:rsidRPr="008C40F0">
        <w:t>Jason Jerald. 2015. The VR Book: Human-Centered Design for Virtual Reality. Association for Computing Machinery and Morgan &amp; Claypool.</w:t>
      </w:r>
    </w:p>
    <w:p w14:paraId="3FC0920A" w14:textId="77777777" w:rsidR="00981E93" w:rsidRDefault="00981E93" w:rsidP="00981E93">
      <w:pPr>
        <w:pStyle w:val="Bibentry"/>
      </w:pPr>
      <w:r>
        <w:t>Prokop, Emily. 2018. The Story Behind. Mango Publishing Group.  Florida, USA.</w:t>
      </w:r>
    </w:p>
    <w:p w14:paraId="59AF60ED" w14:textId="77777777" w:rsidR="00981E93" w:rsidRDefault="00981E93" w:rsidP="00981E93">
      <w:pPr>
        <w:pStyle w:val="Bibentry"/>
      </w:pPr>
      <w:r>
        <w:t>R Core Team. 2019. R: A Language and Environment for Statistical Computing.  R Foundation for Statistical Computing, Vienna, Austria.   https://www.R-project.org/</w:t>
      </w:r>
    </w:p>
    <w:p w14:paraId="38263A7E" w14:textId="77777777" w:rsidR="00981E93" w:rsidRDefault="00981E93" w:rsidP="00981E93">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2D9EB7CF" w14:textId="77777777" w:rsidR="00981E93" w:rsidRDefault="00981E93" w:rsidP="00981E93">
      <w:pPr>
        <w:pStyle w:val="Bibentry"/>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3CFE5757" w14:textId="77777777" w:rsidR="00981E93" w:rsidRPr="00D41A16" w:rsidRDefault="00981E93" w:rsidP="00981E93">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046987F7" w14:textId="77777777" w:rsidR="00981E93" w:rsidRDefault="00981E93" w:rsidP="00981E93">
      <w:pPr>
        <w:pStyle w:val="Bibentry"/>
      </w:pPr>
      <w:r w:rsidRPr="00D41A16">
        <w:t xml:space="preserve">Alper Yilmaz, Omar Javed, and Mubarak Shah. 2006. Object tracking: A survey. ACM Comput. Surv. 38, 4 (December 2006), 13–es. </w:t>
      </w:r>
      <w:r w:rsidRPr="00604CA3">
        <w:t>https://doi.org/10.1145/1177352.1177355</w:t>
      </w:r>
    </w:p>
    <w:p w14:paraId="5F91BCA9" w14:textId="77777777" w:rsidR="00981E93" w:rsidRDefault="00981E93" w:rsidP="00981E93"/>
    <w:p w14:paraId="74FF867E" w14:textId="77777777" w:rsidR="00981E93" w:rsidRPr="00897C9E" w:rsidRDefault="00981E93" w:rsidP="00981E93">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09D78D95" w14:textId="77777777" w:rsidR="00981E93" w:rsidRPr="00897C9E" w:rsidRDefault="00981E93" w:rsidP="00981E93">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2D5F3FB5" w14:textId="77777777" w:rsidR="00981E93" w:rsidRPr="00897C9E" w:rsidRDefault="00981E93" w:rsidP="00981E93">
      <w:pPr>
        <w:pStyle w:val="Bibentry"/>
        <w:numPr>
          <w:ilvl w:val="0"/>
          <w:numId w:val="0"/>
        </w:numPr>
        <w:ind w:left="360" w:hanging="360"/>
      </w:pPr>
      <w:r w:rsidRPr="00897C9E">
        <w:t>David Kosiur. 2001. Understanding Policy-Based Networking (2nd. ed.). Wiley, New York, NY.</w:t>
      </w:r>
    </w:p>
    <w:p w14:paraId="3A1BCD88" w14:textId="77777777" w:rsidR="00981E93" w:rsidRPr="00897C9E" w:rsidRDefault="00981E93" w:rsidP="00981E93">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7A8BEE2" w14:textId="77777777" w:rsidR="00981E93" w:rsidRPr="00897C9E" w:rsidRDefault="00981E93" w:rsidP="00981E93">
      <w:pPr>
        <w:pStyle w:val="Bibentry"/>
        <w:numPr>
          <w:ilvl w:val="0"/>
          <w:numId w:val="0"/>
        </w:numPr>
        <w:ind w:left="360" w:hanging="360"/>
      </w:pPr>
      <w:r w:rsidRPr="00897C9E">
        <w:t>Donald E. Knuth. 1997. The Art of Computer Programming, Vol. 1: Fundamental Algorithms (3rd. ed.). Addison Wesley Longman Publishing Co., Inc.</w:t>
      </w:r>
    </w:p>
    <w:p w14:paraId="7FAFD431" w14:textId="77777777" w:rsidR="00981E93" w:rsidRPr="00897C9E" w:rsidRDefault="00981E93" w:rsidP="00981E93">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176C51D1" w14:textId="77777777" w:rsidR="00981E93" w:rsidRPr="00897C9E" w:rsidRDefault="00981E93" w:rsidP="00981E93">
      <w:pPr>
        <w:pStyle w:val="Bibentry"/>
        <w:numPr>
          <w:ilvl w:val="0"/>
          <w:numId w:val="0"/>
        </w:numPr>
        <w:ind w:left="360" w:hanging="360"/>
      </w:pPr>
      <w:r w:rsidRPr="00897C9E">
        <w:t>Joseph Scientist. 2009. The fountain of youth. (Aug. 2009). Patent No. 12345, Filed July 1st., 2008, Issued Aug. 9th., 2009.</w:t>
      </w:r>
    </w:p>
    <w:p w14:paraId="318B75B3" w14:textId="77777777" w:rsidR="00981E93" w:rsidRPr="00897C9E" w:rsidRDefault="00981E93" w:rsidP="00981E93">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E2F2566" w14:textId="77777777" w:rsidR="00981E93" w:rsidRPr="00897C9E" w:rsidRDefault="00981E93" w:rsidP="00981E93">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01BA9DF0" w14:textId="77777777" w:rsidR="00981E93" w:rsidRPr="00897C9E" w:rsidRDefault="00981E93" w:rsidP="00981E93">
      <w:pPr>
        <w:pStyle w:val="Bibentry"/>
        <w:numPr>
          <w:ilvl w:val="0"/>
          <w:numId w:val="0"/>
        </w:numPr>
        <w:ind w:left="360" w:hanging="360"/>
      </w:pPr>
      <w:r w:rsidRPr="00897C9E">
        <w:t>David A. Anisi. 2003. Optimal Motion Control of a Ground Vehicle. Master's thesis. Royal Institute of Technology (KTH), Stockholm, Sweden.</w:t>
      </w:r>
    </w:p>
    <w:p w14:paraId="6F49B888" w14:textId="77777777" w:rsidR="00981E93" w:rsidRPr="00897C9E" w:rsidRDefault="00981E93" w:rsidP="00981E93">
      <w:pPr>
        <w:pStyle w:val="Bibentry"/>
        <w:numPr>
          <w:ilvl w:val="0"/>
          <w:numId w:val="0"/>
        </w:numPr>
        <w:ind w:left="360" w:hanging="360"/>
      </w:pPr>
      <w:r w:rsidRPr="00897C9E">
        <w:t>Harry Thornburg. 2001. Introduction to Bayesian Statistics. (March 2001). Retrieved March 2, 2005 from http://ccrma.stanford.edu/~jos/bayes/bayes.html</w:t>
      </w:r>
    </w:p>
    <w:p w14:paraId="7A392A06" w14:textId="77777777" w:rsidR="00981E93" w:rsidRPr="00897C9E" w:rsidRDefault="00981E93" w:rsidP="00981E93">
      <w:pPr>
        <w:pStyle w:val="Bibentry"/>
        <w:numPr>
          <w:ilvl w:val="0"/>
          <w:numId w:val="0"/>
        </w:numPr>
        <w:ind w:left="360" w:hanging="360"/>
      </w:pPr>
      <w:r w:rsidRPr="00897C9E">
        <w:t>ACM. Association for Computing Machinery: Advancing Computing as a Science &amp; Profession. Retrieved from http://www.acm.org/.</w:t>
      </w:r>
    </w:p>
    <w:p w14:paraId="7E0E193E" w14:textId="77777777" w:rsidR="00981E93" w:rsidRPr="00897C9E" w:rsidRDefault="00981E93" w:rsidP="00981E93">
      <w:pPr>
        <w:pStyle w:val="Bibentry"/>
        <w:numPr>
          <w:ilvl w:val="0"/>
          <w:numId w:val="0"/>
        </w:numPr>
        <w:ind w:left="360" w:hanging="360"/>
      </w:pPr>
      <w:r w:rsidRPr="00897C9E">
        <w:t>Wikipedia. 2017. Wikipedia: the Free Encyclopedia. Retrieved from https://www.wikipedia.org/.</w:t>
      </w:r>
    </w:p>
    <w:p w14:paraId="7DEB6378" w14:textId="77777777" w:rsidR="00981E93" w:rsidRPr="00897C9E" w:rsidRDefault="00981E93" w:rsidP="00981E93">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4A53EDDA" w14:textId="77777777" w:rsidR="00981E93" w:rsidRPr="00897C9E" w:rsidRDefault="00981E93" w:rsidP="00981E93">
      <w:pPr>
        <w:pStyle w:val="Bibentry"/>
        <w:numPr>
          <w:ilvl w:val="0"/>
          <w:numId w:val="0"/>
        </w:numPr>
        <w:ind w:left="360" w:hanging="360"/>
      </w:pPr>
      <w:r w:rsidRPr="00897C9E">
        <w:t>Barack Obama. 2008. A more perfect union. Video. (5 March 2008). Retrieved March 21, 2008 from http://video.google.com/videoplay?docid=6528042696351994555</w:t>
      </w:r>
    </w:p>
    <w:p w14:paraId="10D89665" w14:textId="77777777" w:rsidR="00981E93" w:rsidRDefault="00981E93" w:rsidP="00981E93">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00E5E22" w14:textId="77777777" w:rsidR="00981E93" w:rsidRDefault="00981E93" w:rsidP="00981E93">
      <w:pPr>
        <w:pStyle w:val="AppendixH1"/>
      </w:pPr>
      <w:r>
        <w:t>A</w:t>
      </w:r>
      <w:r>
        <w:t> </w:t>
      </w:r>
      <w:r>
        <w:t xml:space="preserve"> APPENDICES</w:t>
      </w:r>
    </w:p>
    <w:p w14:paraId="223E1618" w14:textId="77777777" w:rsidR="00981E93" w:rsidRDefault="00981E93" w:rsidP="00981E93">
      <w:pPr>
        <w:pStyle w:val="PostHeadPara"/>
      </w:pPr>
      <w:r>
        <w:t>In the appendix section, three levels of Appendix headings are available.</w:t>
      </w:r>
    </w:p>
    <w:p w14:paraId="42E26518" w14:textId="77777777" w:rsidR="00981E93" w:rsidRDefault="00981E93" w:rsidP="00981E93">
      <w:pPr>
        <w:pStyle w:val="AppendixH2"/>
      </w:pPr>
      <w:r>
        <w:t>A.1</w:t>
      </w:r>
      <w:r>
        <w:t> </w:t>
      </w:r>
      <w:r>
        <w:t>General Guidelines (AppendixH2)</w:t>
      </w:r>
    </w:p>
    <w:p w14:paraId="024D2369" w14:textId="77777777" w:rsidR="00981E93" w:rsidRDefault="00981E93" w:rsidP="00981E93">
      <w:pPr>
        <w:pStyle w:val="ListParagraph"/>
        <w:numPr>
          <w:ilvl w:val="0"/>
          <w:numId w:val="4"/>
        </w:numPr>
        <w:ind w:left="480" w:hanging="240"/>
      </w:pPr>
      <w:r w:rsidRPr="00241FC3">
        <w:t>Save</w:t>
      </w:r>
      <w:r>
        <w:t xml:space="preserve"> as you go and backup your file regularly.</w:t>
      </w:r>
    </w:p>
    <w:p w14:paraId="645436E1" w14:textId="77777777" w:rsidR="00981E93" w:rsidRDefault="00981E93" w:rsidP="00981E93">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DCA3760" w14:textId="77777777" w:rsidR="00981E93" w:rsidRDefault="00981E93" w:rsidP="00981E93">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MathType.)</w:t>
      </w:r>
    </w:p>
    <w:p w14:paraId="21BB1BFE" w14:textId="77777777" w:rsidR="00981E93" w:rsidRDefault="00981E93" w:rsidP="00981E93">
      <w:pPr>
        <w:pStyle w:val="ListParagraph"/>
        <w:numPr>
          <w:ilvl w:val="0"/>
          <w:numId w:val="4"/>
        </w:numPr>
        <w:ind w:left="480" w:hanging="240"/>
      </w:pPr>
      <w:r>
        <w:t xml:space="preserve">Please save all files in DOCX format, as the DOC format is only supported for the Mac 2011 version. </w:t>
      </w:r>
    </w:p>
    <w:p w14:paraId="222DA901" w14:textId="77777777" w:rsidR="00981E93" w:rsidRDefault="00981E93" w:rsidP="00981E93">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CB95B03" w14:textId="77777777" w:rsidR="00981E93" w:rsidRPr="0023173D" w:rsidRDefault="00981E93" w:rsidP="00981E93">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DE55F26" w14:textId="77777777" w:rsidR="00981E93" w:rsidRDefault="00981E93" w:rsidP="00981E93">
      <w:pPr>
        <w:pStyle w:val="ListParagraph"/>
        <w:numPr>
          <w:ilvl w:val="0"/>
          <w:numId w:val="4"/>
        </w:numPr>
        <w:ind w:left="480" w:hanging="240"/>
      </w:pPr>
      <w:r>
        <w:t>Footnotes should be inserted using Word’s “Insert Footnote” feature.</w:t>
      </w:r>
    </w:p>
    <w:p w14:paraId="63802592" w14:textId="77777777" w:rsidR="00981E93" w:rsidRDefault="00981E93" w:rsidP="00981E93">
      <w:pPr>
        <w:pStyle w:val="ListParagraph"/>
        <w:numPr>
          <w:ilvl w:val="0"/>
          <w:numId w:val="4"/>
        </w:numPr>
        <w:ind w:left="480" w:hanging="240"/>
      </w:pPr>
      <w:r>
        <w:t>Do not use Word’s “Insert Shape” function to create diagrams, etc.</w:t>
      </w:r>
    </w:p>
    <w:p w14:paraId="462E3A1D" w14:textId="77777777" w:rsidR="00981E93" w:rsidRPr="00226946" w:rsidRDefault="00981E93" w:rsidP="00981E93">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6784FD6" w14:textId="77777777" w:rsidR="00981E93" w:rsidRPr="00FC3AB0" w:rsidRDefault="00981E93" w:rsidP="00981E93">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09BB4C4" w14:textId="77777777" w:rsidR="00981E93" w:rsidRPr="007A23DA" w:rsidRDefault="00981E93" w:rsidP="00981E93">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726598" w14:textId="77777777" w:rsidR="00981E93" w:rsidRPr="00241FC3" w:rsidRDefault="00981E93" w:rsidP="00981E93">
      <w:pPr>
        <w:pStyle w:val="AppendixH3"/>
      </w:pPr>
      <w:r w:rsidRPr="00241FC3">
        <w:t>A.1.1</w:t>
      </w:r>
      <w:r w:rsidRPr="00241FC3">
        <w:t> </w:t>
      </w:r>
      <w:r w:rsidRPr="00241FC3">
        <w:t>Preparing Graphics (AppendixH3)</w:t>
      </w:r>
    </w:p>
    <w:p w14:paraId="6FB0605E" w14:textId="77777777" w:rsidR="00981E93" w:rsidRDefault="00981E93" w:rsidP="00981E93">
      <w:pPr>
        <w:pStyle w:val="ListParagraph"/>
        <w:numPr>
          <w:ilvl w:val="0"/>
          <w:numId w:val="8"/>
        </w:numPr>
      </w:pPr>
      <w:r>
        <w:t>Accepted image file formats: TIFF (.tif), JPEG (.jpg).</w:t>
      </w:r>
    </w:p>
    <w:p w14:paraId="5C6DEDF5" w14:textId="77777777" w:rsidR="00981E93" w:rsidRDefault="00981E93" w:rsidP="00981E93">
      <w:pPr>
        <w:pStyle w:val="ListParagraph"/>
        <w:numPr>
          <w:ilvl w:val="0"/>
          <w:numId w:val="8"/>
        </w:numPr>
      </w:pPr>
      <w:r>
        <w:t xml:space="preserve">Scalable vector formats (i.e., SVG, EPS and PS) are greatly preferred. </w:t>
      </w:r>
    </w:p>
    <w:p w14:paraId="004EBAEE" w14:textId="77777777" w:rsidR="00981E93" w:rsidRDefault="00981E93" w:rsidP="00981E93">
      <w:pPr>
        <w:pStyle w:val="ListParagraph"/>
        <w:numPr>
          <w:ilvl w:val="0"/>
          <w:numId w:val="8"/>
        </w:numPr>
      </w:pPr>
      <w:r>
        <w:t>Application files (e.g., Corel Draw, MS Word, MS Excel, PPT, etc.) are NOT recommended.</w:t>
      </w:r>
    </w:p>
    <w:p w14:paraId="6765F7A7" w14:textId="77777777" w:rsidR="00981E93" w:rsidRDefault="00981E93" w:rsidP="00981E93">
      <w:pPr>
        <w:pStyle w:val="ListParagraph"/>
        <w:numPr>
          <w:ilvl w:val="0"/>
          <w:numId w:val="8"/>
        </w:numPr>
      </w:pPr>
      <w:r>
        <w:t>Images created in Microsoft Word using text-box, shapes, clip-art are NOT recommended.</w:t>
      </w:r>
    </w:p>
    <w:p w14:paraId="4DDAAE8A" w14:textId="77777777" w:rsidR="00981E93" w:rsidRDefault="00981E93" w:rsidP="00981E93">
      <w:pPr>
        <w:pStyle w:val="ListParagraph"/>
        <w:numPr>
          <w:ilvl w:val="0"/>
          <w:numId w:val="8"/>
        </w:numPr>
      </w:pPr>
      <w:r>
        <w:t>IMPORTANT: All fonts must be embedded in your figure files.</w:t>
      </w:r>
    </w:p>
    <w:p w14:paraId="5966C96F" w14:textId="77777777" w:rsidR="00981E93" w:rsidRDefault="00981E93" w:rsidP="00981E93">
      <w:pPr>
        <w:pStyle w:val="ListParagraph"/>
        <w:numPr>
          <w:ilvl w:val="0"/>
          <w:numId w:val="8"/>
        </w:numPr>
      </w:pPr>
      <w:r>
        <w:t>Set the correct orientation for each graphics file.</w:t>
      </w:r>
    </w:p>
    <w:p w14:paraId="574A9757" w14:textId="77777777" w:rsidR="00981E93" w:rsidRPr="00241FC3" w:rsidRDefault="00981E93" w:rsidP="00981E93">
      <w:pPr>
        <w:pStyle w:val="AppendixH2"/>
      </w:pPr>
      <w:r>
        <w:t>A.2</w:t>
      </w:r>
      <w:r>
        <w:t> </w:t>
      </w:r>
      <w:r>
        <w:t>Placeholder Text</w:t>
      </w:r>
    </w:p>
    <w:p w14:paraId="639CD3A6" w14:textId="77777777" w:rsidR="00981E93" w:rsidRDefault="00981E93" w:rsidP="00981E93">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1270687D" w14:textId="77777777" w:rsidR="00981E93" w:rsidRDefault="00981E93" w:rsidP="00981E93">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7D654D70" w14:textId="77777777" w:rsidR="00981E93" w:rsidRDefault="00981E93" w:rsidP="00981E93">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3258AD36" w14:textId="77777777" w:rsidR="00981E93" w:rsidRDefault="00981E93" w:rsidP="00981E93">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0EF9BD46" w14:textId="77777777" w:rsidR="00981E93" w:rsidRDefault="00981E93" w:rsidP="00981E93">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1DDED2F1" w14:textId="77777777" w:rsidR="00981E93" w:rsidRDefault="00981E93" w:rsidP="00981E93">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084F16FC" w14:textId="77777777" w:rsidR="00981E93" w:rsidRDefault="00981E93" w:rsidP="00981E93">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5D317432" w14:textId="77777777" w:rsidR="00981E93" w:rsidRDefault="00981E93" w:rsidP="00981E93">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4D439A46" w14:textId="77777777" w:rsidR="00981E93" w:rsidRDefault="00981E93" w:rsidP="00981E93">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302DF107" w14:textId="35824FCA" w:rsidR="009F5D19" w:rsidRPr="009F5D19" w:rsidRDefault="00981E93" w:rsidP="00981E93">
      <w:pPr>
        <w:pStyle w:val="ReferenceHead"/>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9F5D19" w:rsidRPr="009F5D19" w:rsidSect="000C6221">
      <w:footerReference w:type="default" r:id="rId28"/>
      <w:headerReference w:type="firs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F9DB" w14:textId="77777777" w:rsidR="00A35A8B" w:rsidRDefault="00A35A8B" w:rsidP="005B434B">
      <w:pPr>
        <w:spacing w:after="0" w:line="240" w:lineRule="auto"/>
      </w:pPr>
      <w:r>
        <w:separator/>
      </w:r>
    </w:p>
  </w:endnote>
  <w:endnote w:type="continuationSeparator" w:id="0">
    <w:p w14:paraId="6E71E41C" w14:textId="77777777" w:rsidR="00A35A8B" w:rsidRDefault="00A35A8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A35A8B">
    <w:pPr>
      <w:pStyle w:val="Footer"/>
    </w:pPr>
  </w:p>
  <w:p w14:paraId="26529D98" w14:textId="77777777" w:rsidR="000C6221" w:rsidRDefault="00A35A8B">
    <w:pPr>
      <w:pStyle w:val="Footer"/>
    </w:pPr>
  </w:p>
  <w:p w14:paraId="4A748651" w14:textId="77777777" w:rsidR="000C6221" w:rsidRDefault="00A35A8B">
    <w:pPr>
      <w:pStyle w:val="Footer"/>
    </w:pPr>
  </w:p>
  <w:p w14:paraId="7351B0CF" w14:textId="77777777" w:rsidR="000C6221" w:rsidRDefault="00A35A8B">
    <w:pPr>
      <w:pStyle w:val="Footer"/>
    </w:pPr>
  </w:p>
  <w:p w14:paraId="1FF8D7CF" w14:textId="77777777" w:rsidR="000C6221" w:rsidRDefault="00A35A8B">
    <w:pPr>
      <w:pStyle w:val="Footer"/>
    </w:pPr>
  </w:p>
  <w:p w14:paraId="287BD52D" w14:textId="77777777" w:rsidR="000C6221" w:rsidRDefault="00A35A8B">
    <w:pPr>
      <w:pStyle w:val="Footer"/>
    </w:pPr>
  </w:p>
  <w:p w14:paraId="31ADE2EF" w14:textId="77777777" w:rsidR="000C6221" w:rsidRDefault="00A35A8B">
    <w:pPr>
      <w:pStyle w:val="Footer"/>
    </w:pPr>
  </w:p>
  <w:p w14:paraId="76E7BE84" w14:textId="77777777" w:rsidR="000C6221" w:rsidRDefault="00A35A8B">
    <w:pPr>
      <w:pStyle w:val="Footer"/>
    </w:pPr>
  </w:p>
  <w:p w14:paraId="3384CA09" w14:textId="77777777" w:rsidR="000C6221" w:rsidRDefault="00A35A8B">
    <w:pPr>
      <w:pStyle w:val="Footer"/>
    </w:pPr>
  </w:p>
  <w:p w14:paraId="08478D52" w14:textId="77777777" w:rsidR="001E2D05" w:rsidRDefault="00A35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7D49" w14:textId="77777777" w:rsidR="00A35A8B" w:rsidRDefault="00A35A8B" w:rsidP="005B434B">
      <w:pPr>
        <w:spacing w:after="0" w:line="240" w:lineRule="auto"/>
      </w:pPr>
      <w:r>
        <w:separator/>
      </w:r>
    </w:p>
  </w:footnote>
  <w:footnote w:type="continuationSeparator" w:id="0">
    <w:p w14:paraId="3766B96E" w14:textId="77777777" w:rsidR="00A35A8B" w:rsidRDefault="00A35A8B"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4CD3E03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57501">
    <w:abstractNumId w:val="0"/>
  </w:num>
  <w:num w:numId="2" w16cid:durableId="302778124">
    <w:abstractNumId w:val="13"/>
  </w:num>
  <w:num w:numId="3" w16cid:durableId="488331571">
    <w:abstractNumId w:val="9"/>
  </w:num>
  <w:num w:numId="4" w16cid:durableId="235938376">
    <w:abstractNumId w:val="1"/>
  </w:num>
  <w:num w:numId="5" w16cid:durableId="406147338">
    <w:abstractNumId w:val="3"/>
  </w:num>
  <w:num w:numId="6" w16cid:durableId="1677272174">
    <w:abstractNumId w:val="6"/>
  </w:num>
  <w:num w:numId="7" w16cid:durableId="279457830">
    <w:abstractNumId w:val="11"/>
  </w:num>
  <w:num w:numId="8" w16cid:durableId="573319883">
    <w:abstractNumId w:val="2"/>
  </w:num>
  <w:num w:numId="9" w16cid:durableId="797331925">
    <w:abstractNumId w:val="7"/>
  </w:num>
  <w:num w:numId="10" w16cid:durableId="698315735">
    <w:abstractNumId w:val="14"/>
  </w:num>
  <w:num w:numId="11" w16cid:durableId="1231425081">
    <w:abstractNumId w:val="5"/>
  </w:num>
  <w:num w:numId="12" w16cid:durableId="447167577">
    <w:abstractNumId w:val="12"/>
  </w:num>
  <w:num w:numId="13" w16cid:durableId="585462294">
    <w:abstractNumId w:val="8"/>
  </w:num>
  <w:num w:numId="14" w16cid:durableId="466046557">
    <w:abstractNumId w:val="4"/>
  </w:num>
  <w:num w:numId="15" w16cid:durableId="1169442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gFANHATawtAAAA"/>
  </w:docVars>
  <w:rsids>
    <w:rsidRoot w:val="005B434B"/>
    <w:rsid w:val="000306E7"/>
    <w:rsid w:val="00054E0A"/>
    <w:rsid w:val="00080C59"/>
    <w:rsid w:val="0008391F"/>
    <w:rsid w:val="0009314B"/>
    <w:rsid w:val="000D6541"/>
    <w:rsid w:val="000D7DFF"/>
    <w:rsid w:val="000F4E3C"/>
    <w:rsid w:val="001142BA"/>
    <w:rsid w:val="001635F8"/>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253B"/>
    <w:rsid w:val="00457C1D"/>
    <w:rsid w:val="00461FFB"/>
    <w:rsid w:val="004B7143"/>
    <w:rsid w:val="004C5A40"/>
    <w:rsid w:val="005404A8"/>
    <w:rsid w:val="00547F6A"/>
    <w:rsid w:val="005B434B"/>
    <w:rsid w:val="005C3913"/>
    <w:rsid w:val="006054A1"/>
    <w:rsid w:val="00610855"/>
    <w:rsid w:val="00687169"/>
    <w:rsid w:val="006E1D11"/>
    <w:rsid w:val="006E4EFB"/>
    <w:rsid w:val="00720F9D"/>
    <w:rsid w:val="00737F1F"/>
    <w:rsid w:val="007561FC"/>
    <w:rsid w:val="007B36F5"/>
    <w:rsid w:val="007E1A44"/>
    <w:rsid w:val="007E20EF"/>
    <w:rsid w:val="00810484"/>
    <w:rsid w:val="0081437E"/>
    <w:rsid w:val="00815034"/>
    <w:rsid w:val="00832D00"/>
    <w:rsid w:val="00867122"/>
    <w:rsid w:val="0087498C"/>
    <w:rsid w:val="008D14C0"/>
    <w:rsid w:val="00920182"/>
    <w:rsid w:val="0096109E"/>
    <w:rsid w:val="009641B8"/>
    <w:rsid w:val="00981E93"/>
    <w:rsid w:val="009B76D7"/>
    <w:rsid w:val="009F5D19"/>
    <w:rsid w:val="009F684F"/>
    <w:rsid w:val="00A032E4"/>
    <w:rsid w:val="00A05DED"/>
    <w:rsid w:val="00A27A9F"/>
    <w:rsid w:val="00A35A8B"/>
    <w:rsid w:val="00A3685D"/>
    <w:rsid w:val="00A55475"/>
    <w:rsid w:val="00A6011A"/>
    <w:rsid w:val="00AD6C5E"/>
    <w:rsid w:val="00AF5390"/>
    <w:rsid w:val="00B1275E"/>
    <w:rsid w:val="00B929C9"/>
    <w:rsid w:val="00BD04E6"/>
    <w:rsid w:val="00C512AC"/>
    <w:rsid w:val="00D07298"/>
    <w:rsid w:val="00D3417D"/>
    <w:rsid w:val="00D71122"/>
    <w:rsid w:val="00DA1CE2"/>
    <w:rsid w:val="00DC7A45"/>
    <w:rsid w:val="00E037CD"/>
    <w:rsid w:val="00E55E8D"/>
    <w:rsid w:val="00E6082F"/>
    <w:rsid w:val="00E8234D"/>
    <w:rsid w:val="00E91361"/>
    <w:rsid w:val="00E92194"/>
    <w:rsid w:val="00EF33C2"/>
    <w:rsid w:val="00EF5BB9"/>
    <w:rsid w:val="00F07897"/>
    <w:rsid w:val="00F27792"/>
    <w:rsid w:val="00F46728"/>
    <w:rsid w:val="00F570F1"/>
    <w:rsid w:val="00F6354E"/>
    <w:rsid w:val="00F830EA"/>
    <w:rsid w:val="00FD196E"/>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3</TotalTime>
  <Pages>2</Pages>
  <Words>4992</Words>
  <Characters>29054</Characters>
  <Application>Microsoft Office Word</Application>
  <DocSecurity>0</DocSecurity>
  <Lines>492</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17</cp:revision>
  <dcterms:created xsi:type="dcterms:W3CDTF">2022-05-30T05:37:00Z</dcterms:created>
  <dcterms:modified xsi:type="dcterms:W3CDTF">2022-06-09T08:19:00Z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