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Subtitle"/>
      </w:pPr>
      <w:r>
        <w:t>This is the subtitle of the paper, this document both explains and embodies the submission format for authors using Word</w:t>
      </w:r>
    </w:p>
    <w:p w14:paraId="04DEEF5B" w14:textId="1F7EAA70"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sidR="00B1275E">
        <w:rPr>
          <w:rFonts w:eastAsiaTheme="minorEastAsia"/>
          <w:caps w:val="0"/>
        </w:rPr>
        <w:t>Middle Name</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867122">
        <w:rPr>
          <w:rFonts w:eastAsiaTheme="minorEastAsia"/>
          <w:caps w:val="0"/>
        </w:rPr>
        <w:t xml:space="preserve"> (</w:t>
      </w:r>
      <w:r w:rsidR="00D13194">
        <w:rPr>
          <w:rFonts w:eastAsiaTheme="minorEastAsia"/>
          <w:caps w:val="0"/>
        </w:rPr>
        <w:t>Student</w:t>
      </w:r>
      <w:r w:rsidR="00867122">
        <w:rPr>
          <w:rFonts w:eastAsiaTheme="minorEastAsia"/>
          <w:caps w:val="0"/>
        </w:rPr>
        <w:t>)</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42648659" w:rsidR="005B434B" w:rsidRDefault="000E40A5" w:rsidP="005B434B">
      <w:pPr>
        <w:pStyle w:val="Authors"/>
        <w:rPr>
          <w:rStyle w:val="AuthorsChar"/>
        </w:rPr>
      </w:pPr>
      <w:r w:rsidRPr="000E40A5">
        <w:rPr>
          <w:rStyle w:val="AuthorsChar"/>
        </w:rPr>
        <w:t xml:space="preserve">MAX ANGELO DAPITILLA PERIN (INSTRUCTOR) </w:t>
      </w:r>
    </w:p>
    <w:p w14:paraId="1E62ABF4" w14:textId="457B467B"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 xml:space="preserve">Department of Computer </w:t>
      </w:r>
      <w:r w:rsidR="00D73E9A">
        <w:rPr>
          <w:rFonts w:eastAsiaTheme="minorEastAsia"/>
        </w:rPr>
        <w:t>Science</w:t>
      </w:r>
      <w:r w:rsidR="00F830EA">
        <w:rPr>
          <w:rFonts w:eastAsiaTheme="minorEastAsia"/>
        </w:rPr>
        <w:t xml:space="preserve">, College of </w:t>
      </w:r>
      <w:r w:rsidR="00D73E9A">
        <w:rPr>
          <w:rFonts w:eastAsiaTheme="minorEastAsia"/>
        </w:rPr>
        <w:t>Technology and Allied Sciences</w:t>
      </w:r>
      <w:r w:rsidR="00F830EA">
        <w:rPr>
          <w:rFonts w:eastAsiaTheme="minorEastAsia"/>
        </w:rPr>
        <w:t>, Bohol Island State University-</w:t>
      </w:r>
      <w:r w:rsidR="00D73E9A">
        <w:rPr>
          <w:rFonts w:eastAsiaTheme="minorEastAsia"/>
        </w:rPr>
        <w:t>Bilar</w:t>
      </w:r>
      <w:r w:rsidR="00F830EA">
        <w:rPr>
          <w:rFonts w:eastAsiaTheme="minorEastAsia"/>
        </w:rPr>
        <w:t xml:space="preserve">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0D8FFF29"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D73E9A">
        <w:rPr>
          <w:b w:val="0"/>
        </w:rPr>
        <w:t>Software and its Engineering</w:t>
      </w:r>
      <w:r w:rsidR="000D7DFF">
        <w:rPr>
          <w:b w:val="0"/>
        </w:rPr>
        <w:t xml:space="preserve"> </w:t>
      </w:r>
      <w:r w:rsidRPr="00B25EC5">
        <w:rPr>
          <w:b w:val="0"/>
        </w:rPr>
        <w:t xml:space="preserve">• </w:t>
      </w:r>
      <w:r w:rsidR="00D73E9A" w:rsidRPr="00D73E9A">
        <w:rPr>
          <w:b w:val="0"/>
        </w:rPr>
        <w:t>Software notations and tools</w:t>
      </w:r>
      <w:r w:rsidR="00A05DED">
        <w:rPr>
          <w:b w:val="0"/>
        </w:rPr>
        <w:t xml:space="preserve"> </w:t>
      </w:r>
      <w:r w:rsidRPr="00B25EC5">
        <w:rPr>
          <w:b w:val="0"/>
        </w:rPr>
        <w:t xml:space="preserve">• </w:t>
      </w:r>
      <w:r w:rsidR="00D73E9A" w:rsidRPr="00D73E9A">
        <w:rPr>
          <w:b w:val="0"/>
        </w:rPr>
        <w:t>General programming languages</w:t>
      </w:r>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57910369" w:rsidR="005B434B" w:rsidRPr="000723E6" w:rsidRDefault="00F830EA" w:rsidP="005B434B">
      <w:pPr>
        <w:pStyle w:val="ACMRef"/>
      </w:pPr>
      <w:r w:rsidRPr="00F830EA">
        <w:rPr>
          <w:b/>
          <w:bCs w:val="0"/>
        </w:rPr>
        <w:t>Student 1</w:t>
      </w:r>
      <w:r>
        <w:t xml:space="preserve">, </w:t>
      </w:r>
      <w:r w:rsidRPr="00F830EA">
        <w:t>Max Angelo Dapitilla Perin. 202</w:t>
      </w:r>
      <w:r w:rsidR="00D73E9A">
        <w:t>3</w:t>
      </w:r>
      <w:r w:rsidRPr="00F830EA">
        <w:t xml:space="preserve">. </w:t>
      </w:r>
      <w:r w:rsidRPr="00F830EA">
        <w:rPr>
          <w:b/>
          <w:bCs w:val="0"/>
        </w:rPr>
        <w:t>Title</w:t>
      </w:r>
      <w:r w:rsidRPr="00F830EA">
        <w:t xml:space="preserve">. In </w:t>
      </w:r>
      <w:r>
        <w:t xml:space="preserve">Research Project Presentation for </w:t>
      </w:r>
      <w:r w:rsidR="004C5A40">
        <w:t>B</w:t>
      </w:r>
      <w:r w:rsidR="005404A8">
        <w:t xml:space="preserve">achelor of </w:t>
      </w:r>
      <w:r w:rsidR="004C5A40">
        <w:t>S</w:t>
      </w:r>
      <w:r w:rsidR="005404A8">
        <w:t>cience in</w:t>
      </w:r>
      <w:r w:rsidR="004C5A40">
        <w:t xml:space="preserve"> </w:t>
      </w:r>
      <w:r w:rsidR="005404A8">
        <w:t>Computer</w:t>
      </w:r>
      <w:r w:rsidR="004C5A40">
        <w:t xml:space="preserve"> </w:t>
      </w:r>
      <w:r w:rsidR="00D73E9A">
        <w:t>Science</w:t>
      </w:r>
      <w:r w:rsidR="004C5A40">
        <w:t xml:space="preserve"> </w:t>
      </w:r>
      <w:r w:rsidR="00D73E9A">
        <w:t>1</w:t>
      </w:r>
      <w:r w:rsidR="004C5A40">
        <w:t xml:space="preserve"> in </w:t>
      </w:r>
      <w:r w:rsidRPr="00F830EA">
        <w:t>C</w:t>
      </w:r>
      <w:r w:rsidR="00D73E9A">
        <w:t>S</w:t>
      </w:r>
      <w:r w:rsidRPr="00F830EA">
        <w:t xml:space="preserve"> </w:t>
      </w:r>
      <w:r w:rsidR="00D73E9A">
        <w:t>121</w:t>
      </w:r>
      <w:r w:rsidRPr="00F830EA">
        <w:t xml:space="preserve"> </w:t>
      </w:r>
      <w:r w:rsidR="005404A8">
        <w:t>–</w:t>
      </w:r>
      <w:r w:rsidRPr="00F830EA">
        <w:t xml:space="preserve"> </w:t>
      </w:r>
      <w:r w:rsidR="00D73E9A">
        <w:t>Intermediate Programming</w:t>
      </w:r>
      <w:r>
        <w:t xml:space="preserve"> S.Y. 202</w:t>
      </w:r>
      <w:r w:rsidR="00D73E9A">
        <w:t>2</w:t>
      </w:r>
      <w:r>
        <w:t>-202</w:t>
      </w:r>
      <w:r w:rsidR="00D73E9A">
        <w:t>3</w:t>
      </w:r>
      <w:r>
        <w:t xml:space="preserve">, </w:t>
      </w:r>
      <w:r w:rsidR="00AF4519">
        <w:t>2</w:t>
      </w:r>
      <w:r w:rsidR="00AF4519">
        <w:rPr>
          <w:vertAlign w:val="superscript"/>
        </w:rPr>
        <w:t>nd</w:t>
      </w:r>
      <w:r>
        <w:t xml:space="preserve"> Semester</w:t>
      </w:r>
      <w:r w:rsidRPr="00F830EA">
        <w:t xml:space="preserve">, </w:t>
      </w:r>
      <w:r>
        <w:t>Bohol Island State University-</w:t>
      </w:r>
      <w:r w:rsidR="00D73E9A">
        <w:t>Bilar</w:t>
      </w:r>
      <w:r>
        <w:t xml:space="preserve"> Campus</w:t>
      </w:r>
      <w:r w:rsidRPr="00F830EA">
        <w:t>,</w:t>
      </w:r>
      <w:r>
        <w:t xml:space="preserve"> </w:t>
      </w:r>
      <w:r w:rsidR="00D73E9A">
        <w:t>Zamora, Bilar</w:t>
      </w:r>
      <w:r>
        <w:t>,</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w:t>
      </w:r>
      <w:r>
        <w:lastRenderedPageBreak/>
        <w:t xml:space="preserve">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TeX Code” listing, click on “Show the XML Only.” Highlight and copy the XML code from the window. You </w:t>
      </w:r>
      <w:r>
        <w:lastRenderedPageBreak/>
        <w:t>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r w:rsidRPr="00772D8F">
              <w:t>Title_document</w:t>
            </w:r>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r>
              <w:t>ListParagraph</w:t>
            </w:r>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r w:rsidRPr="00772D8F">
              <w:t>AuthNotes</w:t>
            </w:r>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r>
              <w:t>AckHead</w:t>
            </w:r>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r>
              <w:t>AckPara</w:t>
            </w:r>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r w:rsidRPr="00772D8F">
              <w:t>CCSHead</w:t>
            </w:r>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r w:rsidRPr="004E0254">
              <w:t>GrantSponsor</w:t>
            </w:r>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r w:rsidRPr="00772D8F">
              <w:t>CCSDescription</w:t>
            </w:r>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r>
              <w:t>GrantNumber</w:t>
            </w:r>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r w:rsidRPr="00772D8F">
              <w:t>KeyWordHead</w:t>
            </w:r>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r>
              <w:t>ReferenceHead</w:t>
            </w:r>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r>
              <w:t>Bib_entry</w:t>
            </w:r>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r>
              <w:t>TableCaption</w:t>
            </w:r>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r>
              <w:t>PostHeadPara</w:t>
            </w:r>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r>
              <w:t>TableHead</w:t>
            </w:r>
          </w:p>
          <w:p w14:paraId="0722EEF3" w14:textId="77777777" w:rsidR="005B434B" w:rsidRPr="00772D8F" w:rsidRDefault="005B434B" w:rsidP="00B63010">
            <w:pPr>
              <w:pStyle w:val="TableCell"/>
              <w:ind w:firstLine="0"/>
            </w:pPr>
            <w:r>
              <w:t>TableFootnote</w:t>
            </w:r>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r>
              <w:t>ParaContinue</w:t>
            </w:r>
          </w:p>
          <w:p w14:paraId="766D3526" w14:textId="77777777" w:rsidR="005B434B" w:rsidRDefault="005B434B" w:rsidP="00B63010">
            <w:pPr>
              <w:pStyle w:val="TableCell"/>
            </w:pPr>
          </w:p>
          <w:p w14:paraId="569CEE83" w14:textId="77777777" w:rsidR="005B434B" w:rsidRPr="00772D8F" w:rsidRDefault="005B434B" w:rsidP="00B63010">
            <w:pPr>
              <w:pStyle w:val="TableCell"/>
            </w:pPr>
            <w:r w:rsidRPr="00772D8F">
              <w:t>DisplayFormula</w:t>
            </w:r>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r w:rsidRPr="00772D8F">
              <w:t>DisplayFormulaUnnum</w:t>
            </w:r>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r>
              <w:t>label</w:t>
            </w:r>
            <w:r w:rsidR="005C3913" w:rsidRPr="005C3913">
              <w:rPr>
                <w:vertAlign w:val="superscript"/>
              </w:rPr>
              <w:t>a</w:t>
            </w:r>
          </w:p>
        </w:tc>
      </w:tr>
      <w:tr w:rsidR="003A253B" w:rsidRPr="00772D8F" w14:paraId="62E3A530" w14:textId="77777777" w:rsidTr="008D14C0">
        <w:tc>
          <w:tcPr>
            <w:tcW w:w="2160" w:type="dxa"/>
          </w:tcPr>
          <w:p w14:paraId="2916704D" w14:textId="77777777" w:rsidR="003A253B" w:rsidRPr="00772D8F" w:rsidRDefault="001B633D" w:rsidP="00B63010">
            <w:pPr>
              <w:pStyle w:val="TableCell"/>
            </w:pPr>
            <w:r w:rsidRPr="001B633D">
              <w:t>ComputerCode</w:t>
            </w:r>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data tables accessible </w:t>
      </w:r>
      <w:r w:rsidRPr="00E57219">
        <w:rPr>
          <w:i/>
        </w:rPr>
        <w:lastRenderedPageBreak/>
        <w:t>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r>
        <w:rPr>
          <w:b/>
        </w:rPr>
        <w:t>TableHead</w:t>
      </w:r>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t>Insert a picture in the document.</w:t>
      </w:r>
    </w:p>
    <w:p w14:paraId="329609A7"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r w:rsidRPr="002375A6">
        <w:rPr>
          <w:rStyle w:val="Head3oldChar"/>
        </w:rPr>
        <w:t>DisplayFormula.</w:t>
      </w:r>
    </w:p>
    <w:p w14:paraId="66CDCEBE"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B343A4" w14:textId="77777777"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t>Algorithms</w:t>
      </w:r>
    </w:p>
    <w:p w14:paraId="5999CB8B" w14:textId="77777777" w:rsidR="005B434B" w:rsidRPr="00A65ADA" w:rsidRDefault="005B434B" w:rsidP="005B434B">
      <w:pPr>
        <w:pStyle w:val="PostHeadPara"/>
      </w:pPr>
      <w:r>
        <w:t>Algorithms use the styles “AlgorithmCaption”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lastRenderedPageBreak/>
        <w:t>ALGORITHM 1: Iterative Algorithm</w:t>
      </w:r>
    </w:p>
    <w:p w14:paraId="502829A5" w14:textId="77777777" w:rsidR="005B434B" w:rsidRPr="00906FA6" w:rsidRDefault="005B434B" w:rsidP="005B434B">
      <w:pPr>
        <w:pStyle w:val="Algorithm"/>
      </w:pPr>
      <w:r w:rsidRPr="00906FA6">
        <w:t xml:space="preserve">current_position  </w:t>
      </w:r>
      <w:r w:rsidRPr="00906FA6">
        <w:tab/>
        <w:t xml:space="preserve"> center</w:t>
      </w:r>
    </w:p>
    <w:p w14:paraId="2FD289DE" w14:textId="77777777" w:rsidR="005B434B" w:rsidRPr="00906FA6" w:rsidRDefault="005B434B" w:rsidP="005B434B">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3AFFC4D8" w14:textId="77777777" w:rsidR="005B434B" w:rsidRPr="00906FA6" w:rsidRDefault="005B434B" w:rsidP="005B434B">
      <w:pPr>
        <w:pStyle w:val="Algorithm"/>
        <w:rPr>
          <w:rFonts w:cs="Linux Libertine O"/>
        </w:rPr>
      </w:pPr>
      <w:r w:rsidRPr="00906FA6">
        <w:rPr>
          <w:rFonts w:cs="Linux Libertine O"/>
        </w:rPr>
        <w:t>current_position  is inside circle</w:t>
      </w:r>
    </w:p>
    <w:p w14:paraId="012F58FB" w14:textId="77777777" w:rsidR="005B434B" w:rsidRPr="00906FA6" w:rsidRDefault="005B434B" w:rsidP="005B434B">
      <w:pPr>
        <w:pStyle w:val="Algorithm"/>
        <w:rPr>
          <w:rFonts w:cs="Linux Libertine O"/>
        </w:rPr>
      </w:pPr>
      <w:r w:rsidRPr="00906FA6">
        <w:rPr>
          <w:rFonts w:cs="Linux Libertine O"/>
        </w:rPr>
        <w:t>while current_position is inside circle, do</w:t>
      </w:r>
    </w:p>
    <w:p w14:paraId="107545BE" w14:textId="77777777" w:rsidR="005B434B" w:rsidRPr="00906FA6" w:rsidRDefault="005B434B" w:rsidP="005B434B">
      <w:pPr>
        <w:pStyle w:val="Algorithm"/>
        <w:rPr>
          <w:rFonts w:cs="Linux Libertine O"/>
        </w:rPr>
      </w:pPr>
      <w:r w:rsidRPr="00906FA6">
        <w:rPr>
          <w:rFonts w:cs="Linux Libertine O"/>
        </w:rPr>
        <w:tab/>
        <w:t>neighborhood all grid hexes within two hexes from current_position</w:t>
      </w:r>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neuron_orientation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neuron_excitation</w:t>
      </w:r>
    </w:p>
    <w:p w14:paraId="70FB702E" w14:textId="77777777" w:rsidR="005B434B" w:rsidRPr="00906FA6" w:rsidRDefault="005B434B" w:rsidP="005B434B">
      <w:pPr>
        <w:pStyle w:val="Algorithm"/>
        <w:rPr>
          <w:rFonts w:cs="Linux Libertine O"/>
        </w:rPr>
      </w:pPr>
      <w:r w:rsidRPr="00906FA6">
        <w:rPr>
          <w:rFonts w:cs="Linux Libertine O"/>
        </w:rPr>
        <w:tab/>
        <w:t xml:space="preserve">            vector_sum vector_sum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vector_sum</w:t>
      </w:r>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“ComputerCode”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r>
        <w:t xml:space="preserve">Similary,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r>
        <w:t xml:space="preserve">Similary,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lastRenderedPageBreak/>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4E74BDF3" w14:textId="77777777" w:rsidR="005B434B" w:rsidRPr="00FD48C2" w:rsidRDefault="005B434B" w:rsidP="005B434B">
      <w:pPr>
        <w:pStyle w:val="Bibentry"/>
      </w:pPr>
      <w:r w:rsidRPr="00FD48C2">
        <w:t xml:space="preserve">Sam Anzaroot and Andrew McCallum. 2013. UMass Citation Field Extraction Dataset. Retrieved May 27, 2019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46B4DAEA" w14:textId="77777777" w:rsidR="005B434B" w:rsidRDefault="005B434B" w:rsidP="005B434B">
      <w:pPr>
        <w:pStyle w:val="Bibentry"/>
      </w:pPr>
      <w:r>
        <w:t>James W. Demmel, Yozo Hida, William Kahan,  Xiaoye S. Li, Soni Mukherjee, and Jason Riedy.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r w:rsidRPr="00D41A16">
        <w:t xml:space="preserve">Alper Yilmaz, Omar Javed, and Mubarak Shah. 2006. Object tracking: A survey. ACM Comput. Surv. 38, 4 (December 2006), 13–es. </w:t>
      </w:r>
      <w:r w:rsidRPr="00604CA3">
        <w:t>https://doi.org/10.1145/1177352.1177355</w:t>
      </w:r>
    </w:p>
    <w:p w14:paraId="5720197F" w14:textId="77777777" w:rsidR="00D07298" w:rsidRDefault="00D07298" w:rsidP="0023048B"/>
    <w:p w14:paraId="2B29644D" w14:textId="77777777" w:rsidR="00E71859" w:rsidRPr="00897C9E" w:rsidRDefault="00E71859" w:rsidP="00E71859">
      <w:pPr>
        <w:pStyle w:val="Bibentry"/>
        <w:numPr>
          <w:ilvl w:val="0"/>
          <w:numId w:val="0"/>
        </w:numPr>
        <w:ind w:left="360" w:hanging="360"/>
      </w:pPr>
      <w:r w:rsidRPr="00897C9E">
        <w:t xml:space="preserve">Patricia S. Abril and Robert Plant. 2007. The patent holder's dilemma: Buy, sell, or troll? Commun. ACM 50, 1 (Jan. 2007), 36-44. DOI: </w:t>
      </w:r>
      <w:hyperlink r:id="rId25" w:history="1">
        <w:r w:rsidRPr="00897C9E">
          <w:t>https://doi.org/10.1145/1188913.1188915</w:t>
        </w:r>
      </w:hyperlink>
    </w:p>
    <w:p w14:paraId="6DF9A394" w14:textId="77777777" w:rsidR="00E71859" w:rsidRPr="00897C9E" w:rsidRDefault="00E71859" w:rsidP="00E71859">
      <w:pPr>
        <w:pStyle w:val="Bibentry"/>
        <w:numPr>
          <w:ilvl w:val="0"/>
          <w:numId w:val="0"/>
        </w:numPr>
        <w:ind w:left="360" w:hanging="360"/>
      </w:pPr>
      <w:r w:rsidRPr="00897C9E">
        <w:t>Sarah Cohen, Werner Nutt, and Yehoshua Sagic. 2007. Deciding equivalences among conjunctive aggregate queries. J. ACM 54, 2, Article 5 (April 2007), 50 pages. DOI: https://doi.org/10.1145/1219092.1219093</w:t>
      </w:r>
    </w:p>
    <w:p w14:paraId="1D055B28" w14:textId="77777777" w:rsidR="00E71859" w:rsidRPr="00897C9E" w:rsidRDefault="00E71859" w:rsidP="00E71859">
      <w:pPr>
        <w:pStyle w:val="Bibentry"/>
        <w:numPr>
          <w:ilvl w:val="0"/>
          <w:numId w:val="0"/>
        </w:numPr>
        <w:ind w:left="360" w:hanging="360"/>
      </w:pPr>
      <w:r w:rsidRPr="00897C9E">
        <w:t>David Kosiur. 2001. Understanding Policy-Based Networking (2nd. ed.). Wiley, New York, NY.</w:t>
      </w:r>
    </w:p>
    <w:p w14:paraId="7186C0B4" w14:textId="77777777" w:rsidR="00E71859" w:rsidRPr="00897C9E" w:rsidRDefault="00E71859" w:rsidP="00E71859">
      <w:pPr>
        <w:pStyle w:val="Bibentry"/>
        <w:numPr>
          <w:ilvl w:val="0"/>
          <w:numId w:val="0"/>
        </w:numPr>
        <w:ind w:left="360" w:hanging="360"/>
      </w:pPr>
      <w:r w:rsidRPr="00897C9E">
        <w:t>Ian Editor (Ed.). 2007. The title of book one (1st. ed.). The name of the series one, Vol. 9. University of Chicago Press, Chicago. DOI:</w:t>
      </w:r>
      <w:r>
        <w:t xml:space="preserve"> </w:t>
      </w:r>
      <w:r w:rsidRPr="00897C9E">
        <w:t>https://doi.org/10.1007/3-540-09237-4</w:t>
      </w:r>
    </w:p>
    <w:p w14:paraId="599BBBEA" w14:textId="77777777" w:rsidR="00E71859" w:rsidRPr="00897C9E" w:rsidRDefault="00E71859" w:rsidP="00E71859">
      <w:pPr>
        <w:pStyle w:val="Bibentry"/>
        <w:numPr>
          <w:ilvl w:val="0"/>
          <w:numId w:val="0"/>
        </w:numPr>
        <w:ind w:left="360" w:hanging="360"/>
      </w:pPr>
      <w:r w:rsidRPr="00897C9E">
        <w:t>Donald E. Knuth. 1997. The Art of Computer Programming, Vol. 1: Fundamental Algorithms (3rd. ed.). Addison Wesley Longman Publishing Co., Inc.</w:t>
      </w:r>
    </w:p>
    <w:p w14:paraId="4684EA08" w14:textId="77777777" w:rsidR="00E71859" w:rsidRPr="00897C9E" w:rsidRDefault="00E71859" w:rsidP="00E71859">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74130F91" w14:textId="77777777" w:rsidR="00E71859" w:rsidRPr="00897C9E" w:rsidRDefault="00E71859" w:rsidP="00E71859">
      <w:pPr>
        <w:pStyle w:val="Bibentry"/>
        <w:numPr>
          <w:ilvl w:val="0"/>
          <w:numId w:val="0"/>
        </w:numPr>
        <w:ind w:left="360" w:hanging="360"/>
      </w:pPr>
      <w:r w:rsidRPr="00897C9E">
        <w:t>Joseph Scientist. 2009. The fountain of youth. (Aug. 2009). Patent No. 12345, Filed July 1st., 2008, Issued Aug. 9th., 2009.</w:t>
      </w:r>
    </w:p>
    <w:p w14:paraId="1A4925A3" w14:textId="77777777" w:rsidR="00E71859" w:rsidRPr="00897C9E" w:rsidRDefault="00E71859" w:rsidP="00E71859">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0335B0B7" w14:textId="77777777" w:rsidR="00E71859" w:rsidRPr="00897C9E" w:rsidRDefault="00E71859" w:rsidP="00E71859">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3DC90F6F" w14:textId="77777777" w:rsidR="00E71859" w:rsidRPr="00897C9E" w:rsidRDefault="00E71859" w:rsidP="00E71859">
      <w:pPr>
        <w:pStyle w:val="Bibentry"/>
        <w:numPr>
          <w:ilvl w:val="0"/>
          <w:numId w:val="0"/>
        </w:numPr>
        <w:ind w:left="360" w:hanging="360"/>
      </w:pPr>
      <w:r w:rsidRPr="00897C9E">
        <w:t>David A. Anisi. 2003. Optimal Motion Control of a Ground Vehicle. Master's thesis. Royal Institute of Technology (KTH), Stockholm, Sweden.</w:t>
      </w:r>
    </w:p>
    <w:p w14:paraId="6561DC95" w14:textId="77777777" w:rsidR="00E71859" w:rsidRPr="00897C9E" w:rsidRDefault="00E71859" w:rsidP="00E71859">
      <w:pPr>
        <w:pStyle w:val="Bibentry"/>
        <w:numPr>
          <w:ilvl w:val="0"/>
          <w:numId w:val="0"/>
        </w:numPr>
        <w:ind w:left="360" w:hanging="360"/>
      </w:pPr>
      <w:r w:rsidRPr="00897C9E">
        <w:lastRenderedPageBreak/>
        <w:t>Harry Thornburg. 2001. Introduction to Bayesian Statistics. (March 2001). Retrieved March 2, 2005 from http://ccrma.stanford.edu/~jos/bayes/bayes.html</w:t>
      </w:r>
    </w:p>
    <w:p w14:paraId="76582701" w14:textId="77777777" w:rsidR="00E71859" w:rsidRPr="00897C9E" w:rsidRDefault="00E71859" w:rsidP="00E71859">
      <w:pPr>
        <w:pStyle w:val="Bibentry"/>
        <w:numPr>
          <w:ilvl w:val="0"/>
          <w:numId w:val="0"/>
        </w:numPr>
        <w:ind w:left="360" w:hanging="360"/>
      </w:pPr>
      <w:r w:rsidRPr="00897C9E">
        <w:t>ACM. Association for Computing Machinery: Advancing Computing as a Science &amp; Profession. Retrieved from http://www.acm.org/.</w:t>
      </w:r>
    </w:p>
    <w:p w14:paraId="2EDD3A44" w14:textId="77777777" w:rsidR="00E71859" w:rsidRPr="00897C9E" w:rsidRDefault="00E71859" w:rsidP="00E71859">
      <w:pPr>
        <w:pStyle w:val="Bibentry"/>
        <w:numPr>
          <w:ilvl w:val="0"/>
          <w:numId w:val="0"/>
        </w:numPr>
        <w:ind w:left="360" w:hanging="360"/>
      </w:pPr>
      <w:r w:rsidRPr="00897C9E">
        <w:t>Wikipedia. 2017. Wikipedia: the Free Encyclopedia. Retrieved from https://www.wikipedia.org/.</w:t>
      </w:r>
    </w:p>
    <w:p w14:paraId="78110191" w14:textId="77777777" w:rsidR="00E71859" w:rsidRPr="00897C9E" w:rsidRDefault="00E71859" w:rsidP="00E71859">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3F7600BA" w14:textId="77777777" w:rsidR="00E71859" w:rsidRPr="00897C9E" w:rsidRDefault="00E71859" w:rsidP="00E71859">
      <w:pPr>
        <w:pStyle w:val="Bibentry"/>
        <w:numPr>
          <w:ilvl w:val="0"/>
          <w:numId w:val="0"/>
        </w:numPr>
        <w:ind w:left="360" w:hanging="360"/>
      </w:pPr>
      <w:r w:rsidRPr="00897C9E">
        <w:t>Barack Obama. 2008. A more perfect union. Video. (5 March 2008). Retrieved March 21, 2008 from http://video.google.com/videoplay?docid=6528042696351994555</w:t>
      </w:r>
    </w:p>
    <w:p w14:paraId="2D06AC86" w14:textId="77777777" w:rsidR="00E71859" w:rsidRDefault="00E71859" w:rsidP="00E71859">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7415590F" w14:textId="77777777" w:rsidR="00E71859" w:rsidRDefault="00E71859" w:rsidP="00E71859">
      <w:pPr>
        <w:pStyle w:val="AppendixH1"/>
      </w:pPr>
      <w:r>
        <w:t>A</w:t>
      </w:r>
      <w:r>
        <w:t> </w:t>
      </w:r>
      <w:r>
        <w:t xml:space="preserve"> APPENDICES</w:t>
      </w:r>
    </w:p>
    <w:p w14:paraId="7206801E" w14:textId="77777777" w:rsidR="00E71859" w:rsidRDefault="00E71859" w:rsidP="00E71859">
      <w:pPr>
        <w:pStyle w:val="PostHeadPara"/>
      </w:pPr>
      <w:r>
        <w:t>In the appendix section, three levels of Appendix headings are available.</w:t>
      </w:r>
    </w:p>
    <w:p w14:paraId="7E6DFFD9" w14:textId="77777777" w:rsidR="00E71859" w:rsidRDefault="00E71859" w:rsidP="00E71859">
      <w:pPr>
        <w:pStyle w:val="AppendixH2"/>
      </w:pPr>
      <w:r>
        <w:t>A.1</w:t>
      </w:r>
      <w:r>
        <w:t> </w:t>
      </w:r>
      <w:r>
        <w:t>General Guidelines (AppendixH2)</w:t>
      </w:r>
    </w:p>
    <w:p w14:paraId="5CFD18E6" w14:textId="77777777" w:rsidR="00E71859" w:rsidRDefault="00E71859" w:rsidP="00E71859">
      <w:pPr>
        <w:pStyle w:val="ListParagraph"/>
        <w:numPr>
          <w:ilvl w:val="0"/>
          <w:numId w:val="4"/>
        </w:numPr>
        <w:ind w:left="480" w:hanging="240"/>
      </w:pPr>
      <w:r w:rsidRPr="00241FC3">
        <w:t>Save</w:t>
      </w:r>
      <w:r>
        <w:t xml:space="preserve"> as you go and backup your file regularly.</w:t>
      </w:r>
    </w:p>
    <w:p w14:paraId="74B10D23" w14:textId="77777777" w:rsidR="00E71859" w:rsidRDefault="00E71859" w:rsidP="00E71859">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4751F2E6" w14:textId="77777777" w:rsidR="00E71859" w:rsidRDefault="00E71859" w:rsidP="00E71859">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7" w:history="1">
        <w:r>
          <w:rPr>
            <w:rStyle w:val="Hyperlink"/>
          </w:rPr>
          <w:t>http://tinyurl.com/lzny753</w:t>
        </w:r>
      </w:hyperlink>
      <w:r>
        <w:t xml:space="preserve"> for using MathType.)</w:t>
      </w:r>
    </w:p>
    <w:p w14:paraId="2DE02CB6" w14:textId="77777777" w:rsidR="00E71859" w:rsidRDefault="00E71859" w:rsidP="00E71859">
      <w:pPr>
        <w:pStyle w:val="ListParagraph"/>
        <w:numPr>
          <w:ilvl w:val="0"/>
          <w:numId w:val="4"/>
        </w:numPr>
        <w:ind w:left="480" w:hanging="240"/>
      </w:pPr>
      <w:r>
        <w:t xml:space="preserve">Please save all files in DOCX format, as the DOC format is only supported for the Mac 2011 version. </w:t>
      </w:r>
    </w:p>
    <w:p w14:paraId="0C1FFCB7" w14:textId="77777777" w:rsidR="00E71859" w:rsidRDefault="00E71859" w:rsidP="00E71859">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422EAD9B" w14:textId="77777777" w:rsidR="00E71859" w:rsidRPr="0023173D" w:rsidRDefault="00E71859" w:rsidP="00E71859">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13C6E4D5" w14:textId="77777777" w:rsidR="00E71859" w:rsidRDefault="00E71859" w:rsidP="00E71859">
      <w:pPr>
        <w:pStyle w:val="ListParagraph"/>
        <w:numPr>
          <w:ilvl w:val="0"/>
          <w:numId w:val="4"/>
        </w:numPr>
        <w:ind w:left="480" w:hanging="240"/>
      </w:pPr>
      <w:r>
        <w:t>Footnotes should be inserted using Word’s “Insert Footnote” feature.</w:t>
      </w:r>
    </w:p>
    <w:p w14:paraId="50458AD5" w14:textId="77777777" w:rsidR="00E71859" w:rsidRDefault="00E71859" w:rsidP="00E71859">
      <w:pPr>
        <w:pStyle w:val="ListParagraph"/>
        <w:numPr>
          <w:ilvl w:val="0"/>
          <w:numId w:val="4"/>
        </w:numPr>
        <w:ind w:left="480" w:hanging="240"/>
      </w:pPr>
      <w:r>
        <w:t>Do not use Word’s “Insert Shape” function to create diagrams, etc.</w:t>
      </w:r>
    </w:p>
    <w:p w14:paraId="16EBE3D9" w14:textId="77777777" w:rsidR="00E71859" w:rsidRPr="00226946" w:rsidRDefault="00E71859" w:rsidP="00E71859">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7290C6D5" w14:textId="77777777" w:rsidR="00E71859" w:rsidRPr="00FC3AB0" w:rsidRDefault="00E71859" w:rsidP="00E71859">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3728D2C3" w14:textId="77777777" w:rsidR="00E71859" w:rsidRPr="007A23DA" w:rsidRDefault="00E71859" w:rsidP="00E71859">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42A6692" w14:textId="77777777" w:rsidR="00E71859" w:rsidRPr="00241FC3" w:rsidRDefault="00E71859" w:rsidP="00E71859">
      <w:pPr>
        <w:pStyle w:val="AppendixH3"/>
      </w:pPr>
      <w:r w:rsidRPr="00241FC3">
        <w:t>A.1.1</w:t>
      </w:r>
      <w:r w:rsidRPr="00241FC3">
        <w:t> </w:t>
      </w:r>
      <w:r w:rsidRPr="00241FC3">
        <w:t>Preparing Graphics (AppendixH3)</w:t>
      </w:r>
    </w:p>
    <w:p w14:paraId="59ADBFCF" w14:textId="77777777" w:rsidR="00E71859" w:rsidRDefault="00E71859" w:rsidP="00E71859">
      <w:pPr>
        <w:pStyle w:val="ListParagraph"/>
        <w:numPr>
          <w:ilvl w:val="0"/>
          <w:numId w:val="8"/>
        </w:numPr>
      </w:pPr>
      <w:r>
        <w:t>Accepted image file formats: TIFF (.tif), JPEG (.jpg).</w:t>
      </w:r>
    </w:p>
    <w:p w14:paraId="79A4610E" w14:textId="77777777" w:rsidR="00E71859" w:rsidRDefault="00E71859" w:rsidP="00E71859">
      <w:pPr>
        <w:pStyle w:val="ListParagraph"/>
        <w:numPr>
          <w:ilvl w:val="0"/>
          <w:numId w:val="8"/>
        </w:numPr>
      </w:pPr>
      <w:r>
        <w:t xml:space="preserve">Scalable vector formats (i.e., SVG, EPS and PS) are greatly preferred. </w:t>
      </w:r>
    </w:p>
    <w:p w14:paraId="322C55C4" w14:textId="77777777" w:rsidR="00E71859" w:rsidRDefault="00E71859" w:rsidP="00E71859">
      <w:pPr>
        <w:pStyle w:val="ListParagraph"/>
        <w:numPr>
          <w:ilvl w:val="0"/>
          <w:numId w:val="8"/>
        </w:numPr>
      </w:pPr>
      <w:r>
        <w:t>Application files (e.g., Corel Draw, MS Word, MS Excel, PPT, etc.) are NOT recommended.</w:t>
      </w:r>
    </w:p>
    <w:p w14:paraId="69E30775" w14:textId="77777777" w:rsidR="00E71859" w:rsidRDefault="00E71859" w:rsidP="00E71859">
      <w:pPr>
        <w:pStyle w:val="ListParagraph"/>
        <w:numPr>
          <w:ilvl w:val="0"/>
          <w:numId w:val="8"/>
        </w:numPr>
      </w:pPr>
      <w:r>
        <w:t>Images created in Microsoft Word using text-box, shapes, clip-art are NOT recommended.</w:t>
      </w:r>
    </w:p>
    <w:p w14:paraId="45A209BE" w14:textId="77777777" w:rsidR="00E71859" w:rsidRDefault="00E71859" w:rsidP="00E71859">
      <w:pPr>
        <w:pStyle w:val="ListParagraph"/>
        <w:numPr>
          <w:ilvl w:val="0"/>
          <w:numId w:val="8"/>
        </w:numPr>
      </w:pPr>
      <w:r>
        <w:t>IMPORTANT: All fonts must be embedded in your figure files.</w:t>
      </w:r>
    </w:p>
    <w:p w14:paraId="745C89A0" w14:textId="77777777" w:rsidR="00E71859" w:rsidRDefault="00E71859" w:rsidP="00E71859">
      <w:pPr>
        <w:pStyle w:val="ListParagraph"/>
        <w:numPr>
          <w:ilvl w:val="0"/>
          <w:numId w:val="8"/>
        </w:numPr>
      </w:pPr>
      <w:r>
        <w:t>Set the correct orientation for each graphics file.</w:t>
      </w:r>
    </w:p>
    <w:p w14:paraId="1D18A388" w14:textId="77777777" w:rsidR="00E71859" w:rsidRPr="00241FC3" w:rsidRDefault="00E71859" w:rsidP="00E71859">
      <w:pPr>
        <w:pStyle w:val="AppendixH2"/>
      </w:pPr>
      <w:r>
        <w:lastRenderedPageBreak/>
        <w:t>A.2</w:t>
      </w:r>
      <w:r>
        <w:t> </w:t>
      </w:r>
      <w:r>
        <w:t>Placeholder Text</w:t>
      </w:r>
    </w:p>
    <w:p w14:paraId="55465B2B" w14:textId="77777777" w:rsidR="00E71859" w:rsidRDefault="00E71859" w:rsidP="00E71859">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07245465" w14:textId="77777777" w:rsidR="00E71859" w:rsidRDefault="00E71859" w:rsidP="00E71859">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17C65D04" w14:textId="77777777" w:rsidR="00E71859" w:rsidRDefault="00E71859" w:rsidP="00E71859">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2FEB3061" w14:textId="77777777" w:rsidR="00E71859" w:rsidRDefault="00E71859" w:rsidP="00E71859">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6CABCF7A" w14:textId="77777777" w:rsidR="00E71859" w:rsidRDefault="00E71859" w:rsidP="00E71859">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16437E26" w14:textId="77777777" w:rsidR="00E71859" w:rsidRDefault="00E71859" w:rsidP="00E71859">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364B30FA" w14:textId="77777777" w:rsidR="00E71859" w:rsidRDefault="00E71859" w:rsidP="00E71859">
      <w:pPr>
        <w:pStyle w:val="Para"/>
      </w:pPr>
      <w:r>
        <w:t xml:space="preserve">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w:t>
      </w:r>
      <w:r>
        <w:lastRenderedPageBreak/>
        <w:t>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7DA2B0FF" w14:textId="77777777" w:rsidR="00E71859" w:rsidRDefault="00E71859" w:rsidP="00E71859">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656D2018" w14:textId="77777777" w:rsidR="00E71859" w:rsidRDefault="00E71859" w:rsidP="00E71859">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0F3B2DB1" w14:textId="16D46029" w:rsidR="007E174F" w:rsidRPr="009F5D19" w:rsidRDefault="00E71859" w:rsidP="00E71859">
      <w:pPr>
        <w:pStyle w:val="Para"/>
        <w:rPr>
          <w:lang w:eastAsia="en-US"/>
        </w:rPr>
      </w:pPr>
      <w:r>
        <w:rPr>
          <w:lang w:eastAsia="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sectPr w:rsidR="007E174F" w:rsidRPr="009F5D19" w:rsidSect="007A7952">
      <w:headerReference w:type="default" r:id="rId28"/>
      <w:footerReference w:type="default" r:id="rId29"/>
      <w:headerReference w:type="first" r:id="rId30"/>
      <w:footerReference w:type="first" r:id="rId31"/>
      <w:pgSz w:w="12240" w:h="15840"/>
      <w:pgMar w:top="1760" w:right="99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6BDC1" w14:textId="77777777" w:rsidR="00AF5E9D" w:rsidRDefault="00AF5E9D" w:rsidP="005B434B">
      <w:pPr>
        <w:spacing w:after="0" w:line="240" w:lineRule="auto"/>
      </w:pPr>
      <w:r>
        <w:separator/>
      </w:r>
    </w:p>
  </w:endnote>
  <w:endnote w:type="continuationSeparator" w:id="0">
    <w:p w14:paraId="7AB646B9" w14:textId="77777777" w:rsidR="00AF5E9D" w:rsidRDefault="00AF5E9D"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000000">
    <w:pPr>
      <w:pStyle w:val="Footer"/>
    </w:pPr>
  </w:p>
  <w:p w14:paraId="26529D98" w14:textId="77777777" w:rsidR="000C6221" w:rsidRDefault="00000000">
    <w:pPr>
      <w:pStyle w:val="Footer"/>
    </w:pPr>
  </w:p>
  <w:p w14:paraId="4A748651" w14:textId="77777777" w:rsidR="000C6221" w:rsidRDefault="00000000">
    <w:pPr>
      <w:pStyle w:val="Footer"/>
    </w:pPr>
  </w:p>
  <w:p w14:paraId="7351B0CF" w14:textId="77777777" w:rsidR="000C6221" w:rsidRDefault="00000000">
    <w:pPr>
      <w:pStyle w:val="Footer"/>
    </w:pPr>
  </w:p>
  <w:p w14:paraId="1FF8D7CF" w14:textId="77777777" w:rsidR="000C6221" w:rsidRDefault="00000000">
    <w:pPr>
      <w:pStyle w:val="Footer"/>
    </w:pPr>
  </w:p>
  <w:p w14:paraId="287BD52D" w14:textId="77777777" w:rsidR="000C6221" w:rsidRDefault="00000000">
    <w:pPr>
      <w:pStyle w:val="Footer"/>
    </w:pPr>
  </w:p>
  <w:p w14:paraId="31ADE2EF" w14:textId="77777777" w:rsidR="000C6221" w:rsidRDefault="00000000">
    <w:pPr>
      <w:pStyle w:val="Footer"/>
    </w:pPr>
  </w:p>
  <w:p w14:paraId="76E7BE84" w14:textId="77777777" w:rsidR="000C6221" w:rsidRDefault="00000000">
    <w:pPr>
      <w:pStyle w:val="Footer"/>
    </w:pPr>
  </w:p>
  <w:p w14:paraId="3384CA09" w14:textId="77777777" w:rsidR="000C6221" w:rsidRDefault="00000000">
    <w:pPr>
      <w:pStyle w:val="Footer"/>
    </w:pPr>
  </w:p>
  <w:p w14:paraId="08478D52"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69EC9" w14:textId="77777777" w:rsidR="00AF5E9D" w:rsidRDefault="00AF5E9D" w:rsidP="005B434B">
      <w:pPr>
        <w:spacing w:after="0" w:line="240" w:lineRule="auto"/>
      </w:pPr>
      <w:r>
        <w:separator/>
      </w:r>
    </w:p>
  </w:footnote>
  <w:footnote w:type="continuationSeparator" w:id="0">
    <w:p w14:paraId="7DD4E46A" w14:textId="77777777" w:rsidR="00AF5E9D" w:rsidRDefault="00AF5E9D"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91A18" w14:textId="77777777" w:rsidR="0056727C" w:rsidRDefault="0056727C" w:rsidP="0056727C">
    <w:pPr>
      <w:pStyle w:val="Header"/>
      <w:pBdr>
        <w:bottom w:val="single" w:sz="6"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A1921" w14:textId="77777777" w:rsidR="007A7952" w:rsidRDefault="007A7952" w:rsidP="007A7952">
    <w:pPr>
      <w:pStyle w:val="Header"/>
      <w:tabs>
        <w:tab w:val="left" w:pos="5400"/>
      </w:tabs>
      <w:rPr>
        <w:noProof/>
      </w:rPr>
    </w:pPr>
    <w:r>
      <w:rPr>
        <w:noProof/>
      </w:rPr>
      <w:drawing>
        <wp:inline distT="0" distB="0" distL="0" distR="0" wp14:anchorId="5F1DA5E0" wp14:editId="0F715D1E">
          <wp:extent cx="2276475" cy="142875"/>
          <wp:effectExtent l="0" t="0" r="0" b="0"/>
          <wp:docPr id="2051890724" name="Picture 2051890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r>
      <w:rPr>
        <w:noProof/>
      </w:rPr>
      <w:t xml:space="preserve">                                                </w:t>
    </w:r>
    <w:r>
      <w:rPr>
        <w:noProof/>
      </w:rPr>
      <w:drawing>
        <wp:inline distT="0" distB="0" distL="0" distR="0" wp14:anchorId="0B0E111B" wp14:editId="35B2FE0B">
          <wp:extent cx="2457450" cy="142875"/>
          <wp:effectExtent l="0" t="0" r="0" b="0"/>
          <wp:docPr id="1908713936" name="Picture 190871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142875"/>
                  </a:xfrm>
                  <a:prstGeom prst="rect">
                    <a:avLst/>
                  </a:prstGeom>
                  <a:noFill/>
                  <a:ln>
                    <a:noFill/>
                  </a:ln>
                </pic:spPr>
              </pic:pic>
            </a:graphicData>
          </a:graphic>
        </wp:inline>
      </w:drawing>
    </w:r>
    <w:r>
      <w:rPr>
        <w:noProof/>
      </w:rPr>
      <w:t xml:space="preserve"> </w:t>
    </w:r>
  </w:p>
  <w:p w14:paraId="01F2EA92" w14:textId="77777777" w:rsidR="007A7952" w:rsidRPr="00AA0A98" w:rsidRDefault="007A7952" w:rsidP="007A7952">
    <w:pPr>
      <w:pStyle w:val="Header"/>
      <w:tabs>
        <w:tab w:val="left" w:pos="5400"/>
      </w:tabs>
      <w:rPr>
        <w:noProof/>
      </w:rPr>
    </w:pPr>
    <w:r>
      <w:rPr>
        <w:noProof/>
      </w:rPr>
      <w:drawing>
        <wp:inline distT="0" distB="0" distL="0" distR="0" wp14:anchorId="2EC8BF8B" wp14:editId="6668FF46">
          <wp:extent cx="2714625" cy="180975"/>
          <wp:effectExtent l="0" t="0" r="0" b="0"/>
          <wp:docPr id="1675351886" name="Picture 167535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14625" cy="180975"/>
                  </a:xfrm>
                  <a:prstGeom prst="rect">
                    <a:avLst/>
                  </a:prstGeom>
                  <a:noFill/>
                  <a:ln>
                    <a:noFill/>
                  </a:ln>
                </pic:spPr>
              </pic:pic>
            </a:graphicData>
          </a:graphic>
        </wp:inline>
      </w:drawing>
    </w:r>
    <w:r w:rsidRPr="00630473">
      <w:rPr>
        <w:noProof/>
      </w:rPr>
      <w:t xml:space="preserve"> </w:t>
    </w:r>
    <w:r>
      <w:rPr>
        <w:noProof/>
      </w:rPr>
      <w:t xml:space="preserve">                                            </w:t>
    </w:r>
    <w:r>
      <w:rPr>
        <w:noProof/>
      </w:rPr>
      <w:drawing>
        <wp:inline distT="0" distB="0" distL="0" distR="0" wp14:anchorId="65162114" wp14:editId="1CFFF7C0">
          <wp:extent cx="2105025" cy="180975"/>
          <wp:effectExtent l="0" t="0" r="0" b="0"/>
          <wp:docPr id="1343425252" name="Picture 1343425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180975"/>
                  </a:xfrm>
                  <a:prstGeom prst="rect">
                    <a:avLst/>
                  </a:prstGeom>
                  <a:noFill/>
                  <a:ln>
                    <a:noFill/>
                  </a:ln>
                </pic:spPr>
              </pic:pic>
            </a:graphicData>
          </a:graphic>
        </wp:inline>
      </w:drawing>
    </w:r>
  </w:p>
  <w:p w14:paraId="4B17023E" w14:textId="731F3EFE" w:rsidR="00B1275E" w:rsidRPr="007A7952" w:rsidRDefault="00B1275E" w:rsidP="007A7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147869">
    <w:abstractNumId w:val="0"/>
  </w:num>
  <w:num w:numId="2" w16cid:durableId="830755773">
    <w:abstractNumId w:val="13"/>
  </w:num>
  <w:num w:numId="3" w16cid:durableId="762191162">
    <w:abstractNumId w:val="9"/>
  </w:num>
  <w:num w:numId="4" w16cid:durableId="1251963317">
    <w:abstractNumId w:val="1"/>
  </w:num>
  <w:num w:numId="5" w16cid:durableId="1522553228">
    <w:abstractNumId w:val="3"/>
  </w:num>
  <w:num w:numId="6" w16cid:durableId="464739268">
    <w:abstractNumId w:val="6"/>
  </w:num>
  <w:num w:numId="7" w16cid:durableId="733502671">
    <w:abstractNumId w:val="11"/>
  </w:num>
  <w:num w:numId="8" w16cid:durableId="18089103">
    <w:abstractNumId w:val="2"/>
  </w:num>
  <w:num w:numId="9" w16cid:durableId="179703893">
    <w:abstractNumId w:val="7"/>
  </w:num>
  <w:num w:numId="10" w16cid:durableId="1644772032">
    <w:abstractNumId w:val="14"/>
  </w:num>
  <w:num w:numId="11" w16cid:durableId="715935750">
    <w:abstractNumId w:val="5"/>
  </w:num>
  <w:num w:numId="12" w16cid:durableId="640892767">
    <w:abstractNumId w:val="12"/>
  </w:num>
  <w:num w:numId="13" w16cid:durableId="2085756999">
    <w:abstractNumId w:val="8"/>
  </w:num>
  <w:num w:numId="14" w16cid:durableId="971713506">
    <w:abstractNumId w:val="4"/>
  </w:num>
  <w:num w:numId="15" w16cid:durableId="1790978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NKoFAFOie54tAAAA"/>
  </w:docVars>
  <w:rsids>
    <w:rsidRoot w:val="005B434B"/>
    <w:rsid w:val="000306E7"/>
    <w:rsid w:val="00054E0A"/>
    <w:rsid w:val="00080C59"/>
    <w:rsid w:val="0008391F"/>
    <w:rsid w:val="0009314B"/>
    <w:rsid w:val="000D6541"/>
    <w:rsid w:val="000D7DFF"/>
    <w:rsid w:val="000E40A5"/>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1096"/>
    <w:rsid w:val="002E204E"/>
    <w:rsid w:val="002F58C9"/>
    <w:rsid w:val="002F5B40"/>
    <w:rsid w:val="00340671"/>
    <w:rsid w:val="003630EC"/>
    <w:rsid w:val="003756D0"/>
    <w:rsid w:val="003A253B"/>
    <w:rsid w:val="003F5664"/>
    <w:rsid w:val="00457C1D"/>
    <w:rsid w:val="004C5A40"/>
    <w:rsid w:val="005404A8"/>
    <w:rsid w:val="00547F6A"/>
    <w:rsid w:val="0056727C"/>
    <w:rsid w:val="005B434B"/>
    <w:rsid w:val="005C3913"/>
    <w:rsid w:val="005C5821"/>
    <w:rsid w:val="00610855"/>
    <w:rsid w:val="006E1D11"/>
    <w:rsid w:val="00720F9D"/>
    <w:rsid w:val="00737F1F"/>
    <w:rsid w:val="007561FC"/>
    <w:rsid w:val="007A7952"/>
    <w:rsid w:val="007B36F5"/>
    <w:rsid w:val="007E174F"/>
    <w:rsid w:val="007E1A44"/>
    <w:rsid w:val="007E20EF"/>
    <w:rsid w:val="007E5E44"/>
    <w:rsid w:val="007F27E5"/>
    <w:rsid w:val="00810484"/>
    <w:rsid w:val="0081437E"/>
    <w:rsid w:val="00832D00"/>
    <w:rsid w:val="00867122"/>
    <w:rsid w:val="008D14C0"/>
    <w:rsid w:val="00920182"/>
    <w:rsid w:val="0096109E"/>
    <w:rsid w:val="009641B8"/>
    <w:rsid w:val="009B76D7"/>
    <w:rsid w:val="009F5D19"/>
    <w:rsid w:val="009F684F"/>
    <w:rsid w:val="00A032E4"/>
    <w:rsid w:val="00A05DED"/>
    <w:rsid w:val="00A27A9F"/>
    <w:rsid w:val="00A3685D"/>
    <w:rsid w:val="00A55475"/>
    <w:rsid w:val="00A6011A"/>
    <w:rsid w:val="00AD6C5E"/>
    <w:rsid w:val="00AF4519"/>
    <w:rsid w:val="00AF5390"/>
    <w:rsid w:val="00AF5E9D"/>
    <w:rsid w:val="00B1275E"/>
    <w:rsid w:val="00B53C89"/>
    <w:rsid w:val="00B929C9"/>
    <w:rsid w:val="00BD04E6"/>
    <w:rsid w:val="00C53BFC"/>
    <w:rsid w:val="00D07298"/>
    <w:rsid w:val="00D13194"/>
    <w:rsid w:val="00D71122"/>
    <w:rsid w:val="00D73E9A"/>
    <w:rsid w:val="00DA1CE2"/>
    <w:rsid w:val="00E037CD"/>
    <w:rsid w:val="00E55E8D"/>
    <w:rsid w:val="00E71859"/>
    <w:rsid w:val="00E8234D"/>
    <w:rsid w:val="00E91361"/>
    <w:rsid w:val="00E92194"/>
    <w:rsid w:val="00EF33C2"/>
    <w:rsid w:val="00EF5BB9"/>
    <w:rsid w:val="00F07897"/>
    <w:rsid w:val="00F46728"/>
    <w:rsid w:val="00F570F1"/>
    <w:rsid w:val="00F6354E"/>
    <w:rsid w:val="00F830EA"/>
    <w:rsid w:val="00FD21F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 w:type="character" w:styleId="UnresolvedMention">
    <w:name w:val="Unresolved Mention"/>
    <w:basedOn w:val="DefaultParagraphFont"/>
    <w:uiPriority w:val="99"/>
    <w:semiHidden/>
    <w:unhideWhenUsed/>
    <w:rsid w:val="007E1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header" Target="head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hyperlink" Target="http://tinyurl.com/lzny753"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2.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acm_mat_word_v2.dotm</Template>
  <TotalTime>61</TotalTime>
  <Pages>12</Pages>
  <Words>5061</Words>
  <Characters>28949</Characters>
  <Application>Microsoft Office Word</Application>
  <DocSecurity>0</DocSecurity>
  <Lines>567</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Max Angelo Perin</cp:lastModifiedBy>
  <cp:revision>22</cp:revision>
  <dcterms:created xsi:type="dcterms:W3CDTF">2021-11-26T12:43:00Z</dcterms:created>
  <dcterms:modified xsi:type="dcterms:W3CDTF">2023-05-18T03:22:00Z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