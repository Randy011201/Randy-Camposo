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8305B2">
      <w:pPr>
        <w:pStyle w:val="Titledocument"/>
      </w:pPr>
      <w:r w:rsidRPr="008305B2">
        <w:t>Title of the Group Project</w:t>
      </w:r>
    </w:p>
    <w:p w14:paraId="430B9D4B" w14:textId="10584A9C" w:rsidR="00FB0C9B" w:rsidRPr="008305B2" w:rsidRDefault="00FB0C9B" w:rsidP="00FB0C9B">
      <w:pPr>
        <w:pStyle w:val="Subtitle"/>
        <w:rPr>
          <w:b/>
          <w:bCs/>
        </w:rPr>
      </w:pPr>
      <w:r w:rsidRPr="008305B2">
        <w:rPr>
          <w:b/>
          <w:bCs/>
        </w:rPr>
        <w:t>Subtitle focusing on your topic</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77777777" w:rsidR="00FB0C9B" w:rsidRPr="00EE4FEB" w:rsidRDefault="00FB0C9B" w:rsidP="00FB0C9B">
      <w:pPr>
        <w:pStyle w:val="Affiliation"/>
        <w:rPr>
          <w:rFonts w:eastAsiaTheme="minorEastAsia"/>
        </w:rPr>
      </w:pPr>
      <w:r>
        <w:rPr>
          <w:rFonts w:eastAsiaTheme="minorEastAsia"/>
        </w:rPr>
        <w:t>Faculty of Department of Computer Science, College of Technology and Allied Sciences,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563036C" w14:textId="37096200" w:rsidR="00FB0C9B" w:rsidRPr="00B25EC5" w:rsidRDefault="00FB0C9B" w:rsidP="00FB0C9B">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00A21F7E" w:rsidRPr="00A21F7E">
        <w:t>Randomness, geometry and discrete structures</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2F3F80AB" w:rsidR="00FB0C9B" w:rsidRPr="000723E6" w:rsidRDefault="00FB0C9B" w:rsidP="00FB0C9B">
      <w:pPr>
        <w:pStyle w:val="ACMRef"/>
      </w:pPr>
      <w:r w:rsidRPr="00F830EA">
        <w:rPr>
          <w:b/>
        </w:rPr>
        <w:t xml:space="preserve">Student </w:t>
      </w:r>
      <w:r w:rsidR="008305B2">
        <w:rPr>
          <w:b/>
        </w:rPr>
        <w:t>Name</w:t>
      </w:r>
      <w:r>
        <w:t>, MAX ANGELO DAPITILLA PERIN</w:t>
      </w:r>
      <w:r w:rsidRPr="00F830EA">
        <w:t>. 202</w:t>
      </w:r>
      <w:r>
        <w:t>3</w:t>
      </w:r>
      <w:r w:rsidRPr="00F830EA">
        <w:t xml:space="preserve">. </w:t>
      </w:r>
      <w:r w:rsidRPr="00F830EA">
        <w:rPr>
          <w:b/>
        </w:rPr>
        <w:t>Title</w:t>
      </w:r>
      <w:r w:rsidRPr="00F830EA">
        <w:t xml:space="preserve">. In </w:t>
      </w:r>
      <w:r>
        <w:t xml:space="preserve">Research Project Presentation for Bachelor of Science in Computer Science 3 in </w:t>
      </w:r>
      <w:r w:rsidRPr="00F830EA">
        <w:t>C</w:t>
      </w:r>
      <w:r>
        <w:t>S</w:t>
      </w:r>
      <w:r w:rsidRPr="00F830EA">
        <w:t xml:space="preserve"> </w:t>
      </w:r>
      <w:r>
        <w:t>21</w:t>
      </w:r>
      <w:r w:rsidR="00A21F7E">
        <w:t>1</w:t>
      </w:r>
      <w:r w:rsidRPr="00F830EA">
        <w:t xml:space="preserve"> </w:t>
      </w:r>
      <w:r>
        <w:t>–</w:t>
      </w:r>
      <w:r w:rsidRPr="00F830EA">
        <w:t xml:space="preserve"> </w:t>
      </w:r>
      <w:r>
        <w:t>D</w:t>
      </w:r>
      <w:r w:rsidR="00A21F7E">
        <w:t>iscrete Structures 1</w:t>
      </w:r>
      <w:r>
        <w:t xml:space="preserve"> S.Y. 2023-2024, 1</w:t>
      </w:r>
      <w:r w:rsidRPr="00E50D5B">
        <w:rPr>
          <w:vertAlign w:val="superscript"/>
        </w:rPr>
        <w:t>st</w:t>
      </w:r>
      <w:r>
        <w:t xml:space="preserve"> 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77777777" w:rsidR="00FB0C9B" w:rsidRDefault="00FB0C9B" w:rsidP="00FB0C9B">
      <w:pPr>
        <w:pStyle w:val="PostHeadPara"/>
        <w:jc w:val="both"/>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71B9790" w14:textId="77777777" w:rsidR="00FB0C9B" w:rsidRDefault="00FB0C9B" w:rsidP="00FB0C9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Default="00FB0C9B" w:rsidP="00FB0C9B">
      <w:pPr>
        <w:pStyle w:val="Head2"/>
      </w:pPr>
      <w:r>
        <w:lastRenderedPageBreak/>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r w:rsidRPr="00772D8F">
              <w:t>Title_document</w:t>
            </w:r>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r>
              <w:t>ListParagraph</w:t>
            </w:r>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r w:rsidRPr="00772D8F">
              <w:t>AuthNotes</w:t>
            </w:r>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r>
              <w:t>AckHead</w:t>
            </w:r>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r>
              <w:t>AckPara</w:t>
            </w:r>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r w:rsidRPr="00772D8F">
              <w:t>CCSHead</w:t>
            </w:r>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r w:rsidRPr="004E0254">
              <w:t>GrantSponsor</w:t>
            </w:r>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r w:rsidRPr="00772D8F">
              <w:t>CCSDescription</w:t>
            </w:r>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r>
              <w:t>GrantNumber</w:t>
            </w:r>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r w:rsidRPr="00772D8F">
              <w:t>KeyWordHead</w:t>
            </w:r>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r>
              <w:t>ReferenceHead</w:t>
            </w:r>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lastRenderedPageBreak/>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r>
              <w:t>Bib_entry</w:t>
            </w:r>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r>
              <w:t>TableCaption</w:t>
            </w:r>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r>
              <w:t>PostHeadPara</w:t>
            </w:r>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r>
              <w:t>TableHead</w:t>
            </w:r>
          </w:p>
          <w:p w14:paraId="768BC253" w14:textId="77777777" w:rsidR="00FB0C9B" w:rsidRPr="00772D8F" w:rsidRDefault="00FB0C9B" w:rsidP="00182F84">
            <w:pPr>
              <w:pStyle w:val="TableCell"/>
              <w:ind w:firstLine="0"/>
            </w:pPr>
            <w:r>
              <w:t>TableFootnote</w:t>
            </w:r>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r>
              <w:t>ParaContinue</w:t>
            </w:r>
          </w:p>
          <w:p w14:paraId="40E3ED5E" w14:textId="77777777" w:rsidR="00FB0C9B" w:rsidRDefault="00FB0C9B" w:rsidP="00182F84">
            <w:pPr>
              <w:pStyle w:val="TableCell"/>
            </w:pPr>
          </w:p>
          <w:p w14:paraId="0315FD87" w14:textId="77777777" w:rsidR="00FB0C9B" w:rsidRPr="00772D8F" w:rsidRDefault="00FB0C9B" w:rsidP="00182F84">
            <w:pPr>
              <w:pStyle w:val="TableCell"/>
            </w:pPr>
            <w:r w:rsidRPr="00772D8F">
              <w:t>DisplayFormula</w:t>
            </w:r>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r w:rsidRPr="00772D8F">
              <w:t>DisplayFormulaUnnum</w:t>
            </w:r>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r>
              <w:t>label</w:t>
            </w:r>
            <w:r w:rsidRPr="005C3913">
              <w:rPr>
                <w:vertAlign w:val="superscript"/>
              </w:rPr>
              <w:t>a</w:t>
            </w:r>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r w:rsidRPr="001B633D">
              <w:t>ComputerCode</w:t>
            </w:r>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r>
        <w:rPr>
          <w:b/>
        </w:rPr>
        <w:t>TableHead</w:t>
      </w:r>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lastRenderedPageBreak/>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lastRenderedPageBreak/>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2375A6">
        <w:rPr>
          <w:rStyle w:val="Head3oldChar"/>
        </w:rPr>
        <w:t>DisplayFormula.</w:t>
      </w:r>
    </w:p>
    <w:p w14:paraId="6D997064"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9E27B2">
        <w:rPr>
          <w:rFonts w:ascii="Linux Libertine O" w:hAnsi="Linux Libertine O" w:cs="Linux Libertine O"/>
        </w:rPr>
        <w:t>DisplayFormula.Unnum</w:t>
      </w:r>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r w:rsidRPr="00906FA6">
        <w:t xml:space="preserve">current_position  </w:t>
      </w:r>
      <w:r w:rsidRPr="00906FA6">
        <w:tab/>
        <w:t xml:space="preserve"> center</w:t>
      </w:r>
    </w:p>
    <w:p w14:paraId="7AA5B2A3" w14:textId="77777777" w:rsidR="008305B2" w:rsidRPr="00906FA6" w:rsidRDefault="008305B2" w:rsidP="008305B2">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r w:rsidRPr="00906FA6">
        <w:rPr>
          <w:rFonts w:cs="Linux Libertine O"/>
        </w:rPr>
        <w:t>current_position  is inside circle</w:t>
      </w:r>
    </w:p>
    <w:p w14:paraId="70F0DD73" w14:textId="77777777" w:rsidR="008305B2" w:rsidRPr="00906FA6" w:rsidRDefault="008305B2" w:rsidP="008305B2">
      <w:pPr>
        <w:pStyle w:val="Algorithm"/>
        <w:rPr>
          <w:rFonts w:cs="Linux Libertine O"/>
        </w:rPr>
      </w:pPr>
      <w:r w:rsidRPr="00906FA6">
        <w:rPr>
          <w:rFonts w:cs="Linux Libertine O"/>
        </w:rPr>
        <w:t>while current_position is inside circle, do</w:t>
      </w:r>
    </w:p>
    <w:p w14:paraId="6C28D09E" w14:textId="77777777" w:rsidR="008305B2" w:rsidRPr="00906FA6" w:rsidRDefault="008305B2" w:rsidP="008305B2">
      <w:pPr>
        <w:pStyle w:val="Algorithm"/>
        <w:rPr>
          <w:rFonts w:cs="Linux Libertine O"/>
        </w:rPr>
      </w:pPr>
      <w:r w:rsidRPr="00906FA6">
        <w:rPr>
          <w:rFonts w:cs="Linux Libertine O"/>
        </w:rPr>
        <w:t>neighborhood all grid hexes within two hexes from current_position</w:t>
      </w:r>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neuron_orientation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neuron_excitation</w:t>
      </w:r>
    </w:p>
    <w:p w14:paraId="59C7CF60" w14:textId="77777777" w:rsidR="008305B2" w:rsidRPr="00906FA6" w:rsidRDefault="008305B2" w:rsidP="008305B2">
      <w:pPr>
        <w:pStyle w:val="Algorithm"/>
        <w:rPr>
          <w:rFonts w:cs="Linux Libertine O"/>
        </w:rPr>
      </w:pPr>
      <w:r w:rsidRPr="00906FA6">
        <w:rPr>
          <w:rFonts w:cs="Linux Libertine O"/>
        </w:rPr>
        <w:tab/>
        <w:t xml:space="preserve">            vector_sum vector_sum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vector_sum</w:t>
      </w:r>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t>COMPUTER CODE</w:t>
      </w:r>
    </w:p>
    <w:p w14:paraId="1DFA66D7" w14:textId="77777777" w:rsidR="008305B2" w:rsidRPr="003C3AB4" w:rsidRDefault="008305B2" w:rsidP="008305B2">
      <w:pPr>
        <w:pStyle w:val="PostHeadPara"/>
      </w:pPr>
      <w:r w:rsidRPr="00D07298">
        <w:t>Display Computer codes can be inserted using “ComputerCode”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lastRenderedPageBreak/>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r>
        <w:t xml:space="preserve">Similary,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r>
        <w:t xml:space="preserve">Similary,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Anzaroot and Andrew McCallum. 2013. UMass Citation Field Extraction Dataset. Retrieved May 27, 2019 from </w:t>
      </w:r>
      <w:hyperlink r:id="rId18"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James W. Demmel, Yozo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19"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2017 from </w:t>
      </w:r>
      <w:hyperlink r:id="rId21"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Comput. Surv.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2"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lastRenderedPageBreak/>
        <w:t>David A. Anisi.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Harry Thornburg. 2001. Introduction to Bayesian Statistics. (March 2001). Retrieved March 2, 2005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Wikipedia. 2017. Wikipedia: the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Barack Obama. 2008. A more perfect union. Video. (5 March 2008). Retrieved March 21, 2008 from http://video.google.com/videoplay?docid=6528042696351994555</w:t>
      </w:r>
    </w:p>
    <w:p w14:paraId="402D00D9" w14:textId="77777777" w:rsidR="008305B2" w:rsidRDefault="008305B2" w:rsidP="008305B2">
      <w:pPr>
        <w:pStyle w:val="Bibentry"/>
        <w:ind w:left="360" w:hanging="360"/>
      </w:pPr>
      <w:r w:rsidRPr="00897C9E">
        <w:t>Martha Constantinou. 2016. New physics searches from nucleon matrix elements in lattice QCD.  arXiv:1701.00133. Retrieved from https://arxiv.org/abs/1701.00133</w:t>
      </w:r>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 xml:space="preserve">Nullam ac tortor vitae purus faucibus ornare suspendisse. Libero enim sed faucibus turpis in eu mi bibendum neque. Sodales ut etiam sit amet nisl purus. Egestas diam in arcu cursus. Aliquet porttitor lacus luctus accumsan tortor. Pharetra magna ac placerat vestibulum lectus. </w:t>
      </w:r>
      <w:r>
        <w:lastRenderedPageBreak/>
        <w:t>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2B909420" w14:textId="4BB9264A" w:rsidR="00FB0C9B" w:rsidRPr="00387CFD"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sectPr w:rsidR="00FB0C9B" w:rsidRPr="00387CFD" w:rsidSect="00041DAD">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E4595" w14:textId="77777777" w:rsidR="00EF61ED" w:rsidRDefault="00EF61ED">
      <w:r>
        <w:separator/>
      </w:r>
    </w:p>
  </w:endnote>
  <w:endnote w:type="continuationSeparator" w:id="0">
    <w:p w14:paraId="556DAB3C" w14:textId="77777777" w:rsidR="00EF61ED" w:rsidRDefault="00EF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Times New Roman"/>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A521B" w14:textId="77777777" w:rsidR="00EF61ED" w:rsidRDefault="00EF61ED">
      <w:r>
        <w:separator/>
      </w:r>
    </w:p>
  </w:footnote>
  <w:footnote w:type="continuationSeparator" w:id="0">
    <w:p w14:paraId="284540AC" w14:textId="77777777" w:rsidR="00EF61ED" w:rsidRDefault="00EF61ED">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QLAP4+IjgtAAAA"/>
  </w:docVars>
  <w:rsids>
    <w:rsidRoot w:val="007651C5"/>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5F2E"/>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4DCD"/>
    <w:rsid w:val="005A53BE"/>
    <w:rsid w:val="005B39D8"/>
    <w:rsid w:val="005C55BD"/>
    <w:rsid w:val="005C670B"/>
    <w:rsid w:val="0060525B"/>
    <w:rsid w:val="00624EA0"/>
    <w:rsid w:val="00630473"/>
    <w:rsid w:val="00683C8F"/>
    <w:rsid w:val="00690266"/>
    <w:rsid w:val="006F168B"/>
    <w:rsid w:val="006F52F5"/>
    <w:rsid w:val="00721290"/>
    <w:rsid w:val="00731868"/>
    <w:rsid w:val="007651C5"/>
    <w:rsid w:val="00787A39"/>
    <w:rsid w:val="007C6A62"/>
    <w:rsid w:val="008002A6"/>
    <w:rsid w:val="00825EA7"/>
    <w:rsid w:val="008305B2"/>
    <w:rsid w:val="0086044F"/>
    <w:rsid w:val="0086277F"/>
    <w:rsid w:val="008662D5"/>
    <w:rsid w:val="008A1AEA"/>
    <w:rsid w:val="008E1048"/>
    <w:rsid w:val="008E5B69"/>
    <w:rsid w:val="00925203"/>
    <w:rsid w:val="00926510"/>
    <w:rsid w:val="00936022"/>
    <w:rsid w:val="00967CCB"/>
    <w:rsid w:val="00972513"/>
    <w:rsid w:val="009E5566"/>
    <w:rsid w:val="00A0454F"/>
    <w:rsid w:val="00A21F7E"/>
    <w:rsid w:val="00A51945"/>
    <w:rsid w:val="00A80788"/>
    <w:rsid w:val="00AA0A98"/>
    <w:rsid w:val="00AA4186"/>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DC232A"/>
    <w:rsid w:val="00E02EB0"/>
    <w:rsid w:val="00E12CDF"/>
    <w:rsid w:val="00E1307C"/>
    <w:rsid w:val="00E33234"/>
    <w:rsid w:val="00E42BA8"/>
    <w:rsid w:val="00E574A1"/>
    <w:rsid w:val="00E76845"/>
    <w:rsid w:val="00E84663"/>
    <w:rsid w:val="00EC1109"/>
    <w:rsid w:val="00EC4366"/>
    <w:rsid w:val="00EE1506"/>
    <w:rsid w:val="00EF61ED"/>
    <w:rsid w:val="00F1427B"/>
    <w:rsid w:val="00F3624C"/>
    <w:rsid w:val="00F51C47"/>
    <w:rsid w:val="00F56AC9"/>
    <w:rsid w:val="00F6493A"/>
    <w:rsid w:val="00F9634D"/>
    <w:rsid w:val="00FB0C9B"/>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17</TotalTime>
  <Pages>9</Pages>
  <Words>4960</Words>
  <Characters>28874</Characters>
  <Application>Microsoft Office Word</Application>
  <DocSecurity>0</DocSecurity>
  <Lines>437</Lines>
  <Paragraphs>307</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33527</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3</cp:revision>
  <dcterms:created xsi:type="dcterms:W3CDTF">2023-09-24T13:02:00Z</dcterms:created>
  <dcterms:modified xsi:type="dcterms:W3CDTF">2023-09-24T13:11:00Z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